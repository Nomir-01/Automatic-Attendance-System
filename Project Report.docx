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FAADC"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A07955A" wp14:editId="3C9487A3">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Bright blue glacial lake surrounded by white ice on a dark mountain"/>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3A1AB149" w14:textId="34C4570E" w:rsidR="00C6554A" w:rsidRDefault="00837584" w:rsidP="00C6554A">
      <w:pPr>
        <w:pStyle w:val="Title"/>
      </w:pPr>
      <w:r>
        <w:t>Face Recognition</w:t>
      </w:r>
    </w:p>
    <w:p w14:paraId="2D0FFEA2" w14:textId="5576E30C" w:rsidR="00C6554A" w:rsidRPr="00D5413C" w:rsidRDefault="00837584" w:rsidP="00C6554A">
      <w:pPr>
        <w:pStyle w:val="Subtitle"/>
      </w:pPr>
      <w:r>
        <w:t>Automatic Attendance System</w:t>
      </w:r>
    </w:p>
    <w:p w14:paraId="59A860C5" w14:textId="16D2583C" w:rsidR="00C6554A" w:rsidRDefault="00837584" w:rsidP="00C6554A">
      <w:pPr>
        <w:pStyle w:val="ContactInfo"/>
      </w:pPr>
      <w:r>
        <w:t>Dr. Salman</w:t>
      </w:r>
      <w:r w:rsidR="00C6554A">
        <w:t xml:space="preserve"> | </w:t>
      </w:r>
      <w:r>
        <w:t>Numerical Computing</w:t>
      </w:r>
      <w:r w:rsidR="00C6554A">
        <w:t xml:space="preserve"> |</w:t>
      </w:r>
      <w:r w:rsidR="00C6554A" w:rsidRPr="00D5413C">
        <w:t xml:space="preserve"> </w:t>
      </w:r>
      <w:r>
        <w:t>27-Dec-2023</w:t>
      </w:r>
      <w:r w:rsidR="00C6554A">
        <w:br w:type="page"/>
      </w:r>
    </w:p>
    <w:p w14:paraId="2B955031" w14:textId="438C41AF" w:rsidR="00C6554A" w:rsidRPr="009E2155" w:rsidRDefault="00837584" w:rsidP="00C6554A">
      <w:pPr>
        <w:pStyle w:val="Heading1"/>
        <w:rPr>
          <w:sz w:val="36"/>
          <w:szCs w:val="36"/>
        </w:rPr>
      </w:pPr>
      <w:r w:rsidRPr="009E2155">
        <w:rPr>
          <w:sz w:val="36"/>
          <w:szCs w:val="36"/>
        </w:rPr>
        <w:lastRenderedPageBreak/>
        <w:t>Group Members</w:t>
      </w:r>
    </w:p>
    <w:p w14:paraId="2B429355" w14:textId="033CAE91" w:rsidR="00C6554A" w:rsidRPr="009E2155" w:rsidRDefault="00837584" w:rsidP="009E2155">
      <w:pPr>
        <w:pStyle w:val="ListNumber"/>
        <w:rPr>
          <w:sz w:val="28"/>
          <w:szCs w:val="28"/>
        </w:rPr>
      </w:pPr>
      <w:r w:rsidRPr="009E2155">
        <w:rPr>
          <w:sz w:val="28"/>
          <w:szCs w:val="28"/>
        </w:rPr>
        <w:t>Muhammad Nomir | 11330 (Leader)</w:t>
      </w:r>
    </w:p>
    <w:p w14:paraId="1BAA3C33" w14:textId="77777777" w:rsidR="009E2155" w:rsidRPr="009E2155" w:rsidRDefault="009E2155" w:rsidP="009E2155">
      <w:pPr>
        <w:pStyle w:val="ListNumber"/>
        <w:numPr>
          <w:ilvl w:val="0"/>
          <w:numId w:val="0"/>
        </w:numPr>
        <w:ind w:left="360"/>
        <w:rPr>
          <w:sz w:val="28"/>
          <w:szCs w:val="28"/>
        </w:rPr>
      </w:pPr>
    </w:p>
    <w:p w14:paraId="3A51315F" w14:textId="37FAE87B" w:rsidR="00837584" w:rsidRPr="009E2155" w:rsidRDefault="00837584" w:rsidP="009E2155">
      <w:pPr>
        <w:pStyle w:val="ListNumber"/>
        <w:rPr>
          <w:sz w:val="28"/>
          <w:szCs w:val="28"/>
        </w:rPr>
      </w:pPr>
      <w:r w:rsidRPr="009E2155">
        <w:rPr>
          <w:sz w:val="28"/>
          <w:szCs w:val="28"/>
        </w:rPr>
        <w:t>Amit | 11259</w:t>
      </w:r>
    </w:p>
    <w:p w14:paraId="63E442B5" w14:textId="77777777" w:rsidR="009E2155" w:rsidRPr="009E2155" w:rsidRDefault="009E2155" w:rsidP="009E2155">
      <w:pPr>
        <w:pStyle w:val="ListNumber"/>
        <w:numPr>
          <w:ilvl w:val="0"/>
          <w:numId w:val="0"/>
        </w:numPr>
        <w:ind w:left="360"/>
        <w:rPr>
          <w:sz w:val="28"/>
          <w:szCs w:val="28"/>
        </w:rPr>
      </w:pPr>
    </w:p>
    <w:p w14:paraId="61C9E99F" w14:textId="31B4F15D" w:rsidR="00837584" w:rsidRPr="009E2155" w:rsidRDefault="00837584" w:rsidP="009E2155">
      <w:pPr>
        <w:pStyle w:val="ListNumber"/>
        <w:rPr>
          <w:sz w:val="28"/>
          <w:szCs w:val="28"/>
        </w:rPr>
      </w:pPr>
      <w:r w:rsidRPr="009E2155">
        <w:rPr>
          <w:sz w:val="28"/>
          <w:szCs w:val="28"/>
        </w:rPr>
        <w:t>Muhammad Raza | 11247</w:t>
      </w:r>
    </w:p>
    <w:p w14:paraId="341ADC27" w14:textId="3F6857A4" w:rsidR="00C6554A" w:rsidRPr="009E2155" w:rsidRDefault="009E2155" w:rsidP="00C6554A">
      <w:pPr>
        <w:pStyle w:val="Heading2"/>
        <w:rPr>
          <w:sz w:val="32"/>
          <w:szCs w:val="32"/>
        </w:rPr>
      </w:pPr>
      <w:r w:rsidRPr="009E2155">
        <w:rPr>
          <w:sz w:val="32"/>
          <w:szCs w:val="32"/>
        </w:rPr>
        <w:t>Work Division:</w:t>
      </w:r>
    </w:p>
    <w:p w14:paraId="286DA7BF" w14:textId="77777777" w:rsidR="009E2155" w:rsidRPr="009E2155" w:rsidRDefault="009E2155" w:rsidP="009E2155">
      <w:pPr>
        <w:pStyle w:val="Heading3"/>
        <w:rPr>
          <w:sz w:val="28"/>
          <w:szCs w:val="28"/>
        </w:rPr>
      </w:pPr>
      <w:r w:rsidRPr="009E2155">
        <w:rPr>
          <w:sz w:val="28"/>
          <w:szCs w:val="28"/>
        </w:rPr>
        <w:t>Muhammad Nomir | 11330:</w:t>
      </w:r>
    </w:p>
    <w:p w14:paraId="1D9B4102" w14:textId="77777777" w:rsidR="009E2155" w:rsidRPr="009E2155" w:rsidRDefault="009E2155" w:rsidP="009E2155">
      <w:pPr>
        <w:pStyle w:val="ListBullet"/>
        <w:rPr>
          <w:sz w:val="24"/>
          <w:szCs w:val="24"/>
        </w:rPr>
      </w:pPr>
      <w:r w:rsidRPr="009E2155">
        <w:rPr>
          <w:sz w:val="24"/>
          <w:szCs w:val="24"/>
        </w:rPr>
        <w:t>Face Recognition Loop and Display:</w:t>
      </w:r>
    </w:p>
    <w:p w14:paraId="6819A152" w14:textId="77777777" w:rsidR="009E2155" w:rsidRPr="009E2155" w:rsidRDefault="009E2155" w:rsidP="009E2155">
      <w:pPr>
        <w:pStyle w:val="ListBullet"/>
        <w:ind w:left="1080"/>
        <w:rPr>
          <w:sz w:val="24"/>
          <w:szCs w:val="24"/>
        </w:rPr>
      </w:pPr>
      <w:r w:rsidRPr="009E2155">
        <w:rPr>
          <w:sz w:val="24"/>
          <w:szCs w:val="24"/>
        </w:rPr>
        <w:t>Video Capture and Real-Time Processing</w:t>
      </w:r>
    </w:p>
    <w:p w14:paraId="3A4EBE73" w14:textId="77777777" w:rsidR="009E2155" w:rsidRPr="009E2155" w:rsidRDefault="009E2155" w:rsidP="009E2155">
      <w:pPr>
        <w:pStyle w:val="ListBullet"/>
        <w:ind w:left="1080"/>
        <w:rPr>
          <w:sz w:val="24"/>
          <w:szCs w:val="24"/>
        </w:rPr>
      </w:pPr>
      <w:r w:rsidRPr="009E2155">
        <w:rPr>
          <w:sz w:val="24"/>
          <w:szCs w:val="24"/>
        </w:rPr>
        <w:t>Face Detection and Recognition</w:t>
      </w:r>
    </w:p>
    <w:p w14:paraId="7D72CBE7" w14:textId="77777777" w:rsidR="009E2155" w:rsidRPr="009E2155" w:rsidRDefault="009E2155" w:rsidP="009E2155">
      <w:pPr>
        <w:pStyle w:val="ListBullet"/>
        <w:ind w:left="1080"/>
        <w:rPr>
          <w:sz w:val="24"/>
          <w:szCs w:val="24"/>
        </w:rPr>
      </w:pPr>
      <w:r w:rsidRPr="009E2155">
        <w:rPr>
          <w:sz w:val="24"/>
          <w:szCs w:val="24"/>
        </w:rPr>
        <w:t>Displaying Recognized Faces and Attendance Updates</w:t>
      </w:r>
    </w:p>
    <w:p w14:paraId="43B566B6" w14:textId="69AECA60" w:rsidR="009E2155" w:rsidRPr="009E2155" w:rsidRDefault="009E2155" w:rsidP="009E2155">
      <w:pPr>
        <w:pStyle w:val="Heading3"/>
        <w:rPr>
          <w:sz w:val="28"/>
          <w:szCs w:val="28"/>
        </w:rPr>
      </w:pPr>
      <w:r w:rsidRPr="009E2155">
        <w:rPr>
          <w:sz w:val="28"/>
          <w:szCs w:val="28"/>
        </w:rPr>
        <w:t>Amit | 11259:</w:t>
      </w:r>
    </w:p>
    <w:p w14:paraId="21321BD3" w14:textId="78AAD181" w:rsidR="009E2155" w:rsidRPr="009E2155" w:rsidRDefault="009E2155" w:rsidP="009E2155">
      <w:pPr>
        <w:pStyle w:val="ListBullet"/>
        <w:rPr>
          <w:sz w:val="24"/>
          <w:szCs w:val="24"/>
        </w:rPr>
      </w:pPr>
      <w:r w:rsidRPr="009E2155">
        <w:rPr>
          <w:sz w:val="24"/>
          <w:szCs w:val="24"/>
        </w:rPr>
        <w:t>Image Loading and Encoding:</w:t>
      </w:r>
    </w:p>
    <w:p w14:paraId="1A6240FA" w14:textId="68B65BA6" w:rsidR="009E2155" w:rsidRPr="009E2155" w:rsidRDefault="009E2155" w:rsidP="009E2155">
      <w:pPr>
        <w:pStyle w:val="ListBullet"/>
        <w:ind w:left="1080"/>
        <w:rPr>
          <w:sz w:val="24"/>
          <w:szCs w:val="24"/>
        </w:rPr>
      </w:pPr>
      <w:r w:rsidRPr="009E2155">
        <w:rPr>
          <w:sz w:val="24"/>
          <w:szCs w:val="24"/>
        </w:rPr>
        <w:t>Loading Training Images</w:t>
      </w:r>
    </w:p>
    <w:p w14:paraId="466369B2" w14:textId="5A2CF07E" w:rsidR="009E2155" w:rsidRPr="009E2155" w:rsidRDefault="009E2155" w:rsidP="009E2155">
      <w:pPr>
        <w:pStyle w:val="ListBullet"/>
        <w:ind w:left="1080"/>
        <w:rPr>
          <w:sz w:val="24"/>
          <w:szCs w:val="24"/>
        </w:rPr>
      </w:pPr>
      <w:r w:rsidRPr="009E2155">
        <w:rPr>
          <w:sz w:val="24"/>
          <w:szCs w:val="24"/>
        </w:rPr>
        <w:t>Converting Images to Face Encodings</w:t>
      </w:r>
    </w:p>
    <w:p w14:paraId="6EDAB850" w14:textId="1FB2D4E0" w:rsidR="009E2155" w:rsidRPr="009E2155" w:rsidRDefault="009E2155" w:rsidP="009E2155">
      <w:pPr>
        <w:pStyle w:val="ListBullet"/>
        <w:ind w:left="1080"/>
        <w:rPr>
          <w:sz w:val="24"/>
          <w:szCs w:val="24"/>
        </w:rPr>
      </w:pPr>
      <w:r w:rsidRPr="009E2155">
        <w:rPr>
          <w:sz w:val="24"/>
          <w:szCs w:val="24"/>
        </w:rPr>
        <w:t>Importance of Face Encodings in Recognition</w:t>
      </w:r>
    </w:p>
    <w:p w14:paraId="57DDCF6B" w14:textId="2F07F7E5" w:rsidR="009E2155" w:rsidRPr="009E2155" w:rsidRDefault="009E2155" w:rsidP="009E2155">
      <w:pPr>
        <w:pStyle w:val="Heading3"/>
        <w:rPr>
          <w:sz w:val="28"/>
          <w:szCs w:val="28"/>
        </w:rPr>
      </w:pPr>
      <w:r w:rsidRPr="009E2155">
        <w:rPr>
          <w:sz w:val="28"/>
          <w:szCs w:val="28"/>
        </w:rPr>
        <w:t>Muhammad Raza | 11247:</w:t>
      </w:r>
    </w:p>
    <w:p w14:paraId="736B2D89" w14:textId="5DB03E99" w:rsidR="009E2155" w:rsidRPr="009E2155" w:rsidRDefault="009E2155" w:rsidP="009E2155">
      <w:pPr>
        <w:pStyle w:val="ListBullet"/>
        <w:rPr>
          <w:sz w:val="24"/>
          <w:szCs w:val="24"/>
        </w:rPr>
      </w:pPr>
      <w:r w:rsidRPr="009E2155">
        <w:rPr>
          <w:sz w:val="24"/>
          <w:szCs w:val="24"/>
        </w:rPr>
        <w:t>Attendance Function:</w:t>
      </w:r>
    </w:p>
    <w:p w14:paraId="75570526" w14:textId="77777777" w:rsidR="009E2155" w:rsidRPr="009E2155" w:rsidRDefault="009E2155" w:rsidP="009E2155">
      <w:pPr>
        <w:pStyle w:val="ListBullet"/>
        <w:ind w:left="1080"/>
        <w:rPr>
          <w:sz w:val="24"/>
          <w:szCs w:val="24"/>
        </w:rPr>
      </w:pPr>
      <w:r w:rsidRPr="009E2155">
        <w:rPr>
          <w:sz w:val="24"/>
          <w:szCs w:val="24"/>
        </w:rPr>
        <w:t>Role of the Attendance Function</w:t>
      </w:r>
    </w:p>
    <w:p w14:paraId="5B1AF57D" w14:textId="35075510" w:rsidR="009E2155" w:rsidRPr="009E2155" w:rsidRDefault="009E2155" w:rsidP="009E2155">
      <w:pPr>
        <w:pStyle w:val="ListBullet"/>
        <w:ind w:left="1080"/>
        <w:rPr>
          <w:sz w:val="24"/>
          <w:szCs w:val="24"/>
        </w:rPr>
      </w:pPr>
      <w:r w:rsidRPr="009E2155">
        <w:rPr>
          <w:sz w:val="24"/>
          <w:szCs w:val="24"/>
        </w:rPr>
        <w:t>Checking and Updating Attendance Records</w:t>
      </w:r>
    </w:p>
    <w:p w14:paraId="43202843" w14:textId="051D9648" w:rsidR="009E2155" w:rsidRPr="009E2155" w:rsidRDefault="009E2155" w:rsidP="009E2155">
      <w:pPr>
        <w:pStyle w:val="ListBullet"/>
        <w:ind w:left="1080"/>
        <w:rPr>
          <w:sz w:val="24"/>
          <w:szCs w:val="24"/>
        </w:rPr>
      </w:pPr>
      <w:r w:rsidRPr="009E2155">
        <w:rPr>
          <w:sz w:val="24"/>
          <w:szCs w:val="24"/>
        </w:rPr>
        <w:t>Time and Date Stamping</w:t>
      </w:r>
    </w:p>
    <w:p w14:paraId="0F20E8FC" w14:textId="6E66EBD9" w:rsidR="00431A42" w:rsidRDefault="00431A42" w:rsidP="009E2155">
      <w:pPr>
        <w:pStyle w:val="ListBullet"/>
        <w:numPr>
          <w:ilvl w:val="0"/>
          <w:numId w:val="0"/>
        </w:numPr>
      </w:pPr>
      <w:r>
        <w:br w:type="page"/>
      </w:r>
    </w:p>
    <w:p w14:paraId="7DCD60E6" w14:textId="08D1D8A6" w:rsidR="009E2155" w:rsidRPr="007F2EBA" w:rsidRDefault="00431A42" w:rsidP="007F2EBA">
      <w:pPr>
        <w:pStyle w:val="Heading1"/>
        <w:jc w:val="both"/>
        <w:rPr>
          <w:sz w:val="36"/>
          <w:szCs w:val="36"/>
        </w:rPr>
      </w:pPr>
      <w:r w:rsidRPr="007F2EBA">
        <w:rPr>
          <w:sz w:val="36"/>
          <w:szCs w:val="36"/>
        </w:rPr>
        <w:lastRenderedPageBreak/>
        <w:t>Introduction</w:t>
      </w:r>
    </w:p>
    <w:p w14:paraId="0F534D02" w14:textId="5CFBEE92" w:rsidR="00431A42" w:rsidRPr="007F2EBA" w:rsidRDefault="00431A42" w:rsidP="007F2EBA">
      <w:pPr>
        <w:jc w:val="both"/>
        <w:rPr>
          <w:sz w:val="24"/>
          <w:szCs w:val="24"/>
        </w:rPr>
      </w:pPr>
      <w:r w:rsidRPr="007F2EBA">
        <w:rPr>
          <w:sz w:val="24"/>
          <w:szCs w:val="24"/>
        </w:rPr>
        <w:t>In today's fast-paced world, the need for efficient and streamlined processes within educational and organizational settings is more significant than ever. Traditional methods of tracking attendance through manual sign-ins and paper records can be time-consuming, prone to errors, and lack the speed demanded by modern environments.</w:t>
      </w:r>
    </w:p>
    <w:p w14:paraId="31C38FB6" w14:textId="760DC188" w:rsidR="00431A42" w:rsidRPr="007F2EBA" w:rsidRDefault="00431A42" w:rsidP="007F2EBA">
      <w:pPr>
        <w:pStyle w:val="Heading2"/>
        <w:jc w:val="both"/>
        <w:rPr>
          <w:sz w:val="32"/>
          <w:szCs w:val="32"/>
        </w:rPr>
      </w:pPr>
      <w:r w:rsidRPr="007F2EBA">
        <w:rPr>
          <w:sz w:val="32"/>
          <w:szCs w:val="32"/>
        </w:rPr>
        <w:t>Purpose:</w:t>
      </w:r>
    </w:p>
    <w:p w14:paraId="467B32EC" w14:textId="77777777" w:rsidR="00431A42" w:rsidRPr="007F2EBA" w:rsidRDefault="00431A42" w:rsidP="007F2EBA">
      <w:pPr>
        <w:jc w:val="both"/>
        <w:rPr>
          <w:sz w:val="24"/>
          <w:szCs w:val="24"/>
        </w:rPr>
      </w:pPr>
      <w:r w:rsidRPr="007F2EBA">
        <w:rPr>
          <w:sz w:val="24"/>
          <w:szCs w:val="24"/>
        </w:rPr>
        <w:t>The Automated Attendance System using Face Recognition technology aims to address these challenges by introducing an innovative and automated approach to attendance tracking. The primary purpose of this system is to:</w:t>
      </w:r>
    </w:p>
    <w:p w14:paraId="18C719B4" w14:textId="5E9EB29E" w:rsidR="00431A42" w:rsidRPr="007F2EBA" w:rsidRDefault="00431A42" w:rsidP="007F2EBA">
      <w:pPr>
        <w:pStyle w:val="ListNumber"/>
        <w:numPr>
          <w:ilvl w:val="0"/>
          <w:numId w:val="28"/>
        </w:numPr>
        <w:jc w:val="both"/>
        <w:rPr>
          <w:sz w:val="24"/>
          <w:szCs w:val="24"/>
        </w:rPr>
      </w:pPr>
      <w:r w:rsidRPr="007F2EBA">
        <w:rPr>
          <w:b/>
          <w:bCs/>
          <w:sz w:val="24"/>
          <w:szCs w:val="24"/>
        </w:rPr>
        <w:t>Enhance Efficiency:</w:t>
      </w:r>
      <w:r w:rsidRPr="007F2EBA">
        <w:rPr>
          <w:sz w:val="24"/>
          <w:szCs w:val="24"/>
        </w:rPr>
        <w:t xml:space="preserve"> Eliminate the manual effort involved in taking attendance, allowing for more efficient use of time and resources.</w:t>
      </w:r>
    </w:p>
    <w:p w14:paraId="25EA1D04" w14:textId="77777777" w:rsidR="00431A42" w:rsidRPr="007F2EBA" w:rsidRDefault="00431A42" w:rsidP="007F2EBA">
      <w:pPr>
        <w:pStyle w:val="ListNumber"/>
        <w:numPr>
          <w:ilvl w:val="0"/>
          <w:numId w:val="0"/>
        </w:numPr>
        <w:jc w:val="both"/>
        <w:rPr>
          <w:sz w:val="24"/>
          <w:szCs w:val="24"/>
        </w:rPr>
      </w:pPr>
    </w:p>
    <w:p w14:paraId="3A8C6C0F" w14:textId="77777777" w:rsidR="00431A42" w:rsidRPr="007F2EBA" w:rsidRDefault="00431A42" w:rsidP="007F2EBA">
      <w:pPr>
        <w:pStyle w:val="ListNumber"/>
        <w:numPr>
          <w:ilvl w:val="0"/>
          <w:numId w:val="28"/>
        </w:numPr>
        <w:jc w:val="both"/>
        <w:rPr>
          <w:sz w:val="24"/>
          <w:szCs w:val="24"/>
        </w:rPr>
      </w:pPr>
      <w:r w:rsidRPr="007F2EBA">
        <w:rPr>
          <w:b/>
          <w:bCs/>
          <w:sz w:val="24"/>
          <w:szCs w:val="24"/>
        </w:rPr>
        <w:t>Accuracy and Reliability:</w:t>
      </w:r>
      <w:r w:rsidRPr="007F2EBA">
        <w:rPr>
          <w:sz w:val="24"/>
          <w:szCs w:val="24"/>
        </w:rPr>
        <w:t xml:space="preserve"> Reduce the likelihood of errors associated with manual record-keeping, ensuring accurate attendance records.</w:t>
      </w:r>
    </w:p>
    <w:p w14:paraId="2869F2EB" w14:textId="77777777" w:rsidR="00431A42" w:rsidRPr="007F2EBA" w:rsidRDefault="00431A42" w:rsidP="007F2EBA">
      <w:pPr>
        <w:pStyle w:val="ListNumber"/>
        <w:numPr>
          <w:ilvl w:val="0"/>
          <w:numId w:val="0"/>
        </w:numPr>
        <w:jc w:val="both"/>
        <w:rPr>
          <w:sz w:val="24"/>
          <w:szCs w:val="24"/>
        </w:rPr>
      </w:pPr>
    </w:p>
    <w:p w14:paraId="381A5EE1" w14:textId="77777777" w:rsidR="00431A42" w:rsidRPr="007F2EBA" w:rsidRDefault="00431A42" w:rsidP="007F2EBA">
      <w:pPr>
        <w:pStyle w:val="ListNumber"/>
        <w:numPr>
          <w:ilvl w:val="0"/>
          <w:numId w:val="28"/>
        </w:numPr>
        <w:jc w:val="both"/>
        <w:rPr>
          <w:sz w:val="24"/>
          <w:szCs w:val="24"/>
        </w:rPr>
      </w:pPr>
      <w:r w:rsidRPr="007F2EBA">
        <w:rPr>
          <w:b/>
          <w:bCs/>
          <w:sz w:val="24"/>
          <w:szCs w:val="24"/>
        </w:rPr>
        <w:t>Real-Time Monitoring:</w:t>
      </w:r>
      <w:r w:rsidRPr="007F2EBA">
        <w:rPr>
          <w:sz w:val="24"/>
          <w:szCs w:val="24"/>
        </w:rPr>
        <w:t xml:space="preserve"> Enable real-time monitoring of attendance, providing instant insights into attendance trends and patterns.</w:t>
      </w:r>
    </w:p>
    <w:p w14:paraId="3D8F2E27" w14:textId="77777777" w:rsidR="00431A42" w:rsidRPr="007F2EBA" w:rsidRDefault="00431A42" w:rsidP="007F2EBA">
      <w:pPr>
        <w:pStyle w:val="ListNumber"/>
        <w:numPr>
          <w:ilvl w:val="0"/>
          <w:numId w:val="0"/>
        </w:numPr>
        <w:jc w:val="both"/>
        <w:rPr>
          <w:sz w:val="24"/>
          <w:szCs w:val="24"/>
        </w:rPr>
      </w:pPr>
    </w:p>
    <w:p w14:paraId="66B6B900" w14:textId="77777777" w:rsidR="00431A42" w:rsidRPr="007F2EBA" w:rsidRDefault="00431A42" w:rsidP="007F2EBA">
      <w:pPr>
        <w:pStyle w:val="ListNumber"/>
        <w:numPr>
          <w:ilvl w:val="0"/>
          <w:numId w:val="28"/>
        </w:numPr>
        <w:jc w:val="both"/>
        <w:rPr>
          <w:sz w:val="24"/>
          <w:szCs w:val="24"/>
        </w:rPr>
      </w:pPr>
      <w:r w:rsidRPr="007F2EBA">
        <w:rPr>
          <w:b/>
          <w:bCs/>
          <w:sz w:val="24"/>
          <w:szCs w:val="24"/>
        </w:rPr>
        <w:t>User Convenience:</w:t>
      </w:r>
      <w:r w:rsidRPr="007F2EBA">
        <w:rPr>
          <w:sz w:val="24"/>
          <w:szCs w:val="24"/>
        </w:rPr>
        <w:t xml:space="preserve"> Offer a seamless and user-friendly experience for both administrators and individuals being tracked.</w:t>
      </w:r>
    </w:p>
    <w:p w14:paraId="0AE417FC" w14:textId="77777777" w:rsidR="00431A42" w:rsidRPr="007F2EBA" w:rsidRDefault="00431A42" w:rsidP="007F2EBA">
      <w:pPr>
        <w:pStyle w:val="Heading2"/>
        <w:jc w:val="both"/>
        <w:rPr>
          <w:rFonts w:eastAsia="Times New Roman"/>
          <w:sz w:val="32"/>
          <w:szCs w:val="32"/>
        </w:rPr>
      </w:pPr>
      <w:r w:rsidRPr="007F2EBA">
        <w:rPr>
          <w:rFonts w:eastAsia="Times New Roman"/>
          <w:sz w:val="32"/>
          <w:szCs w:val="32"/>
        </w:rPr>
        <w:t>Overview</w:t>
      </w:r>
      <w:r w:rsidRPr="007F2EBA">
        <w:rPr>
          <w:sz w:val="32"/>
          <w:szCs w:val="32"/>
        </w:rPr>
        <w:t>:</w:t>
      </w:r>
    </w:p>
    <w:p w14:paraId="6B78CFFF" w14:textId="77777777" w:rsidR="00431A42" w:rsidRPr="007F2EBA" w:rsidRDefault="00431A42" w:rsidP="007F2EBA">
      <w:pPr>
        <w:jc w:val="both"/>
        <w:rPr>
          <w:sz w:val="24"/>
          <w:szCs w:val="24"/>
        </w:rPr>
      </w:pPr>
      <w:r w:rsidRPr="007F2EBA">
        <w:rPr>
          <w:sz w:val="24"/>
          <w:szCs w:val="24"/>
        </w:rPr>
        <w:t>Face Recognition technology serves as the backbone of this system, providing a sophisticated and non-intrusive method for identifying individuals. The key aspects of Face Recognition technology include:</w:t>
      </w:r>
    </w:p>
    <w:p w14:paraId="14D06559" w14:textId="77777777" w:rsidR="00431A42" w:rsidRPr="007F2EBA" w:rsidRDefault="00431A42" w:rsidP="007F2EBA">
      <w:pPr>
        <w:pStyle w:val="ListNumber"/>
        <w:numPr>
          <w:ilvl w:val="0"/>
          <w:numId w:val="16"/>
        </w:numPr>
        <w:jc w:val="both"/>
        <w:rPr>
          <w:sz w:val="24"/>
          <w:szCs w:val="24"/>
        </w:rPr>
      </w:pPr>
      <w:r w:rsidRPr="007F2EBA">
        <w:rPr>
          <w:b/>
          <w:bCs/>
          <w:sz w:val="24"/>
          <w:szCs w:val="24"/>
        </w:rPr>
        <w:t>Unique Facial Features:</w:t>
      </w:r>
      <w:r w:rsidRPr="007F2EBA">
        <w:rPr>
          <w:sz w:val="24"/>
          <w:szCs w:val="24"/>
        </w:rPr>
        <w:t xml:space="preserve"> Each person possesses unique facial features, such as the arrangement of eyes, nose, and mouth. Face Recognition technology leverages these distinctive features to create a digital signature for everyone.</w:t>
      </w:r>
    </w:p>
    <w:p w14:paraId="614F88DA" w14:textId="77777777" w:rsidR="00431A42" w:rsidRPr="007F2EBA" w:rsidRDefault="00431A42" w:rsidP="007F2EBA">
      <w:pPr>
        <w:pStyle w:val="ListNumber"/>
        <w:numPr>
          <w:ilvl w:val="0"/>
          <w:numId w:val="0"/>
        </w:numPr>
        <w:ind w:left="720"/>
        <w:jc w:val="both"/>
        <w:rPr>
          <w:sz w:val="24"/>
          <w:szCs w:val="24"/>
        </w:rPr>
      </w:pPr>
    </w:p>
    <w:p w14:paraId="19CCB69D" w14:textId="77777777" w:rsidR="00431A42" w:rsidRPr="007F2EBA" w:rsidRDefault="00431A42" w:rsidP="007F2EBA">
      <w:pPr>
        <w:pStyle w:val="ListNumber"/>
        <w:numPr>
          <w:ilvl w:val="0"/>
          <w:numId w:val="16"/>
        </w:numPr>
        <w:jc w:val="both"/>
        <w:rPr>
          <w:sz w:val="24"/>
          <w:szCs w:val="24"/>
        </w:rPr>
      </w:pPr>
      <w:r w:rsidRPr="007F2EBA">
        <w:rPr>
          <w:b/>
          <w:bCs/>
          <w:sz w:val="24"/>
          <w:szCs w:val="24"/>
        </w:rPr>
        <w:t>Training and Recognition:</w:t>
      </w:r>
      <w:r w:rsidRPr="007F2EBA">
        <w:rPr>
          <w:sz w:val="24"/>
          <w:szCs w:val="24"/>
        </w:rPr>
        <w:t xml:space="preserve"> During the training phase, the system learns, and stores face encodings associated with specific individuals. In real-time, these encodings are compared to those obtained from the faces captured by a webcam, facilitating accurate identification.</w:t>
      </w:r>
    </w:p>
    <w:p w14:paraId="57653371" w14:textId="77777777" w:rsidR="00431A42" w:rsidRPr="007F2EBA" w:rsidRDefault="00431A42" w:rsidP="007F2EBA">
      <w:pPr>
        <w:pStyle w:val="ListNumber"/>
        <w:numPr>
          <w:ilvl w:val="0"/>
          <w:numId w:val="0"/>
        </w:numPr>
        <w:jc w:val="both"/>
        <w:rPr>
          <w:sz w:val="24"/>
          <w:szCs w:val="24"/>
        </w:rPr>
      </w:pPr>
    </w:p>
    <w:p w14:paraId="5D86701D" w14:textId="77777777" w:rsidR="00431A42" w:rsidRPr="007F2EBA" w:rsidRDefault="00431A42" w:rsidP="007F2EBA">
      <w:pPr>
        <w:pStyle w:val="ListNumber"/>
        <w:numPr>
          <w:ilvl w:val="0"/>
          <w:numId w:val="16"/>
        </w:numPr>
        <w:jc w:val="both"/>
        <w:rPr>
          <w:sz w:val="24"/>
          <w:szCs w:val="24"/>
        </w:rPr>
      </w:pPr>
      <w:r w:rsidRPr="007F2EBA">
        <w:rPr>
          <w:b/>
          <w:bCs/>
          <w:sz w:val="24"/>
          <w:szCs w:val="24"/>
        </w:rPr>
        <w:lastRenderedPageBreak/>
        <w:t>Non-Intrusive Nature:</w:t>
      </w:r>
      <w:r w:rsidRPr="007F2EBA">
        <w:rPr>
          <w:sz w:val="24"/>
          <w:szCs w:val="24"/>
        </w:rPr>
        <w:t xml:space="preserve"> Face Recognition is non-intrusive, requiring no physical contact or additional equipment beyond a standard webcam. This characteristic makes it an ideal solution for attendance tracking in various settings.</w:t>
      </w:r>
    </w:p>
    <w:p w14:paraId="3D0A0E4A" w14:textId="46DA60D0" w:rsidR="00431A42" w:rsidRPr="007F2EBA" w:rsidRDefault="00431A42" w:rsidP="007F2EBA">
      <w:pPr>
        <w:pStyle w:val="Heading1"/>
        <w:jc w:val="both"/>
        <w:rPr>
          <w:sz w:val="36"/>
          <w:szCs w:val="36"/>
        </w:rPr>
      </w:pPr>
      <w:r w:rsidRPr="007F2EBA">
        <w:rPr>
          <w:sz w:val="36"/>
          <w:szCs w:val="36"/>
        </w:rPr>
        <w:br w:type="page"/>
      </w:r>
      <w:r w:rsidRPr="007F2EBA">
        <w:rPr>
          <w:sz w:val="36"/>
          <w:szCs w:val="36"/>
        </w:rPr>
        <w:lastRenderedPageBreak/>
        <w:t>Image Loading and Encoding</w:t>
      </w:r>
    </w:p>
    <w:p w14:paraId="7EC32818" w14:textId="3CA1F8DD" w:rsidR="00431A42" w:rsidRPr="007F2EBA" w:rsidRDefault="00431A42" w:rsidP="007F2EBA">
      <w:pPr>
        <w:pStyle w:val="Heading2"/>
        <w:jc w:val="both"/>
        <w:rPr>
          <w:sz w:val="32"/>
          <w:szCs w:val="32"/>
        </w:rPr>
      </w:pPr>
      <w:r w:rsidRPr="007F2EBA">
        <w:rPr>
          <w:sz w:val="32"/>
          <w:szCs w:val="32"/>
        </w:rPr>
        <w:t>Loading Training Images</w:t>
      </w:r>
      <w:r w:rsidR="007F2EBA" w:rsidRPr="007F2EBA">
        <w:rPr>
          <w:sz w:val="32"/>
          <w:szCs w:val="32"/>
        </w:rPr>
        <w:t>:</w:t>
      </w:r>
    </w:p>
    <w:p w14:paraId="1FE60A72" w14:textId="77777777" w:rsidR="00431A42" w:rsidRPr="007F2EBA" w:rsidRDefault="00431A42" w:rsidP="007F2EBA">
      <w:pPr>
        <w:jc w:val="both"/>
        <w:rPr>
          <w:sz w:val="24"/>
          <w:szCs w:val="24"/>
        </w:rPr>
      </w:pPr>
      <w:r w:rsidRPr="007F2EBA">
        <w:rPr>
          <w:sz w:val="24"/>
          <w:szCs w:val="24"/>
        </w:rPr>
        <w:t>In the initial phase of the Automated Attendance System, a crucial step involves loading training images. These images serve as reference points for the Face Recognition algorithm to identify individuals. The system is designed to dynamically adapt to new faces, making it a versatile solution for various scenarios.</w:t>
      </w:r>
    </w:p>
    <w:p w14:paraId="572B7647" w14:textId="77777777" w:rsidR="00431A42" w:rsidRPr="007F2EBA" w:rsidRDefault="00431A42" w:rsidP="007F2EBA">
      <w:pPr>
        <w:jc w:val="both"/>
        <w:rPr>
          <w:sz w:val="24"/>
          <w:szCs w:val="24"/>
        </w:rPr>
      </w:pPr>
      <w:r w:rsidRPr="007F2EBA">
        <w:rPr>
          <w:sz w:val="24"/>
          <w:szCs w:val="24"/>
        </w:rPr>
        <w:t>The code specifies a directory, 'training,' where images of individuals are stored. This directory serves as the repository for images used to train the system. The inclusion of diverse images ensures that the system becomes proficient in recognizing faces across different lighting conditions, angles, and facial expressions.</w:t>
      </w:r>
    </w:p>
    <w:p w14:paraId="39656AD8" w14:textId="2CD50B55" w:rsidR="00431A42" w:rsidRPr="007F2EBA" w:rsidRDefault="00431A42" w:rsidP="007F2EBA">
      <w:pPr>
        <w:pStyle w:val="Heading2"/>
        <w:jc w:val="both"/>
        <w:rPr>
          <w:sz w:val="32"/>
          <w:szCs w:val="32"/>
        </w:rPr>
      </w:pPr>
      <w:r w:rsidRPr="007F2EBA">
        <w:rPr>
          <w:sz w:val="32"/>
          <w:szCs w:val="32"/>
        </w:rPr>
        <w:t>Converting Images to Face Encodings</w:t>
      </w:r>
      <w:r w:rsidR="007F2EBA" w:rsidRPr="007F2EBA">
        <w:rPr>
          <w:sz w:val="32"/>
          <w:szCs w:val="32"/>
        </w:rPr>
        <w:t>:</w:t>
      </w:r>
    </w:p>
    <w:p w14:paraId="02C0AD46" w14:textId="77777777" w:rsidR="00431A42" w:rsidRPr="007F2EBA" w:rsidRDefault="00431A42" w:rsidP="007F2EBA">
      <w:pPr>
        <w:jc w:val="both"/>
        <w:rPr>
          <w:sz w:val="24"/>
          <w:szCs w:val="24"/>
        </w:rPr>
      </w:pPr>
      <w:r w:rsidRPr="007F2EBA">
        <w:rPr>
          <w:sz w:val="24"/>
          <w:szCs w:val="24"/>
        </w:rPr>
        <w:t>Once the training images are loaded, the next step is to convert them into face encodings. Face encodings are numerical representations of facial features extracted from the images. This conversion is essential for the Face Recognition algorithm to perform accurate comparisons during real-time face detection.</w:t>
      </w:r>
    </w:p>
    <w:p w14:paraId="34C410E0" w14:textId="77777777" w:rsidR="00431A42" w:rsidRPr="007F2EBA" w:rsidRDefault="00431A42" w:rsidP="007F2EBA">
      <w:pPr>
        <w:jc w:val="both"/>
        <w:rPr>
          <w:sz w:val="24"/>
          <w:szCs w:val="24"/>
        </w:rPr>
      </w:pPr>
      <w:r w:rsidRPr="007F2EBA">
        <w:rPr>
          <w:sz w:val="24"/>
          <w:szCs w:val="24"/>
        </w:rPr>
        <w:t xml:space="preserve">The code utilizes the </w:t>
      </w:r>
      <w:r w:rsidRPr="007F2EBA">
        <w:rPr>
          <w:rStyle w:val="HTMLCode"/>
          <w:rFonts w:asciiTheme="minorHAnsi" w:hAnsiTheme="minorHAnsi"/>
          <w:sz w:val="24"/>
          <w:szCs w:val="24"/>
        </w:rPr>
        <w:t>face_recognition</w:t>
      </w:r>
      <w:r w:rsidRPr="007F2EBA">
        <w:rPr>
          <w:sz w:val="24"/>
          <w:szCs w:val="24"/>
        </w:rPr>
        <w:t xml:space="preserve"> library to perform this critical task. For each loaded image, the system converts the image to RGB format and computes the corresponding face encoding. These encodings are then stored in a list, creating a comprehensive dataset that uniquely identifies everyone based on their facial characteristics.</w:t>
      </w:r>
    </w:p>
    <w:p w14:paraId="60C82EED" w14:textId="04207594" w:rsidR="00431A42" w:rsidRPr="007F2EBA" w:rsidRDefault="00431A42" w:rsidP="007F2EBA">
      <w:pPr>
        <w:pStyle w:val="Heading2"/>
        <w:jc w:val="both"/>
        <w:rPr>
          <w:sz w:val="32"/>
          <w:szCs w:val="32"/>
        </w:rPr>
      </w:pPr>
      <w:r w:rsidRPr="007F2EBA">
        <w:rPr>
          <w:sz w:val="32"/>
          <w:szCs w:val="32"/>
        </w:rPr>
        <w:t>Importance of Face Encodings in Recognition</w:t>
      </w:r>
      <w:r w:rsidR="007F2EBA" w:rsidRPr="007F2EBA">
        <w:rPr>
          <w:sz w:val="32"/>
          <w:szCs w:val="32"/>
        </w:rPr>
        <w:t>:</w:t>
      </w:r>
    </w:p>
    <w:p w14:paraId="7ABD2ADD" w14:textId="4CD77803" w:rsidR="00431A42" w:rsidRPr="007F2EBA" w:rsidRDefault="00431A42" w:rsidP="007F2EBA">
      <w:pPr>
        <w:jc w:val="both"/>
        <w:rPr>
          <w:sz w:val="24"/>
          <w:szCs w:val="24"/>
        </w:rPr>
      </w:pPr>
      <w:r w:rsidRPr="007F2EBA">
        <w:rPr>
          <w:sz w:val="24"/>
          <w:szCs w:val="24"/>
        </w:rPr>
        <w:t>Face encodings play a vital role in the accuracy and reliability of the Face Recognition system. It is crucial because of:</w:t>
      </w:r>
    </w:p>
    <w:p w14:paraId="77ED5B93" w14:textId="7E332896" w:rsidR="00431A42" w:rsidRPr="007F2EBA" w:rsidRDefault="00431A42" w:rsidP="007F2EBA">
      <w:pPr>
        <w:pStyle w:val="ListParagraph"/>
        <w:numPr>
          <w:ilvl w:val="0"/>
          <w:numId w:val="17"/>
        </w:numPr>
        <w:jc w:val="both"/>
        <w:rPr>
          <w:sz w:val="24"/>
          <w:szCs w:val="24"/>
        </w:rPr>
      </w:pPr>
      <w:r w:rsidRPr="007F2EBA">
        <w:rPr>
          <w:rStyle w:val="Strong"/>
          <w:sz w:val="24"/>
          <w:szCs w:val="24"/>
        </w:rPr>
        <w:t>Uniqueness:</w:t>
      </w:r>
      <w:r w:rsidRPr="007F2EBA">
        <w:rPr>
          <w:sz w:val="24"/>
          <w:szCs w:val="24"/>
        </w:rPr>
        <w:t xml:space="preserve"> Face encodings capture the unique features of an individual's face, distinguishing one person from another. This ensures that the system can accurately identify individuals even in a crowd.</w:t>
      </w:r>
    </w:p>
    <w:p w14:paraId="48CBA3C3" w14:textId="77777777" w:rsidR="00431A42" w:rsidRPr="007F2EBA" w:rsidRDefault="00431A42" w:rsidP="007F2EBA">
      <w:pPr>
        <w:pStyle w:val="ListParagraph"/>
        <w:jc w:val="both"/>
        <w:rPr>
          <w:sz w:val="24"/>
          <w:szCs w:val="24"/>
        </w:rPr>
      </w:pPr>
    </w:p>
    <w:p w14:paraId="759174E0" w14:textId="23D67C81" w:rsidR="00431A42" w:rsidRPr="007F2EBA" w:rsidRDefault="00431A42" w:rsidP="007F2EBA">
      <w:pPr>
        <w:pStyle w:val="ListParagraph"/>
        <w:numPr>
          <w:ilvl w:val="0"/>
          <w:numId w:val="17"/>
        </w:numPr>
        <w:jc w:val="both"/>
        <w:rPr>
          <w:sz w:val="24"/>
          <w:szCs w:val="24"/>
        </w:rPr>
      </w:pPr>
      <w:r w:rsidRPr="007F2EBA">
        <w:rPr>
          <w:rStyle w:val="Strong"/>
          <w:sz w:val="24"/>
          <w:szCs w:val="24"/>
        </w:rPr>
        <w:t>Comparative Analysis:</w:t>
      </w:r>
      <w:r w:rsidRPr="007F2EBA">
        <w:rPr>
          <w:sz w:val="24"/>
          <w:szCs w:val="24"/>
        </w:rPr>
        <w:t xml:space="preserve"> During real-time face detection, the system compares the face encodings of the detected faces with the known face encodings obtained during the training phase. This comparative analysis forms the basis for recognizing and verifying individuals.</w:t>
      </w:r>
    </w:p>
    <w:p w14:paraId="38D4055C" w14:textId="77777777" w:rsidR="00431A42" w:rsidRPr="007F2EBA" w:rsidRDefault="00431A42" w:rsidP="007F2EBA">
      <w:pPr>
        <w:pStyle w:val="ListParagraph"/>
        <w:jc w:val="both"/>
        <w:rPr>
          <w:sz w:val="24"/>
          <w:szCs w:val="24"/>
        </w:rPr>
      </w:pPr>
    </w:p>
    <w:p w14:paraId="6F08AF3D" w14:textId="77777777" w:rsidR="00431A42" w:rsidRPr="007F2EBA" w:rsidRDefault="00431A42" w:rsidP="007F2EBA">
      <w:pPr>
        <w:pStyle w:val="ListParagraph"/>
        <w:numPr>
          <w:ilvl w:val="0"/>
          <w:numId w:val="17"/>
        </w:numPr>
        <w:jc w:val="both"/>
        <w:rPr>
          <w:sz w:val="24"/>
          <w:szCs w:val="24"/>
        </w:rPr>
      </w:pPr>
      <w:r w:rsidRPr="007F2EBA">
        <w:rPr>
          <w:rStyle w:val="Strong"/>
          <w:sz w:val="24"/>
          <w:szCs w:val="24"/>
        </w:rPr>
        <w:lastRenderedPageBreak/>
        <w:t>Robust Recognition:</w:t>
      </w:r>
      <w:r w:rsidRPr="007F2EBA">
        <w:rPr>
          <w:sz w:val="24"/>
          <w:szCs w:val="24"/>
        </w:rPr>
        <w:t xml:space="preserve"> The numerical nature of face encodings enables the system to overcome challenges such as changes in lighting, facial expressions, and minor variations in appearance. This robustness enhances the system's performance in diverse environments.</w:t>
      </w:r>
    </w:p>
    <w:p w14:paraId="359FE332" w14:textId="77777777" w:rsidR="007F2EBA" w:rsidRDefault="007F2EBA">
      <w:pPr>
        <w:rPr>
          <w:rFonts w:asciiTheme="majorHAnsi" w:eastAsiaTheme="majorEastAsia" w:hAnsiTheme="majorHAnsi" w:cstheme="majorBidi"/>
          <w:color w:val="007789" w:themeColor="accent1" w:themeShade="BF"/>
          <w:sz w:val="32"/>
        </w:rPr>
      </w:pPr>
      <w:r>
        <w:br w:type="page"/>
      </w:r>
    </w:p>
    <w:p w14:paraId="31FA787E" w14:textId="5FA41AAA" w:rsidR="00431A42" w:rsidRPr="007F2EBA" w:rsidRDefault="00431A42" w:rsidP="007F2EBA">
      <w:pPr>
        <w:pStyle w:val="Heading1"/>
        <w:jc w:val="both"/>
        <w:rPr>
          <w:sz w:val="36"/>
          <w:szCs w:val="36"/>
        </w:rPr>
      </w:pPr>
      <w:r w:rsidRPr="007F2EBA">
        <w:rPr>
          <w:sz w:val="36"/>
          <w:szCs w:val="36"/>
        </w:rPr>
        <w:lastRenderedPageBreak/>
        <w:t>Attendance Function</w:t>
      </w:r>
    </w:p>
    <w:p w14:paraId="70ED4E37" w14:textId="77777777" w:rsidR="00431A42" w:rsidRPr="007F2EBA" w:rsidRDefault="00431A42" w:rsidP="007F2EBA">
      <w:pPr>
        <w:pStyle w:val="Heading2"/>
        <w:jc w:val="both"/>
        <w:rPr>
          <w:sz w:val="32"/>
          <w:szCs w:val="32"/>
        </w:rPr>
      </w:pPr>
      <w:r w:rsidRPr="007F2EBA">
        <w:rPr>
          <w:sz w:val="32"/>
          <w:szCs w:val="32"/>
        </w:rPr>
        <w:t>Role:</w:t>
      </w:r>
    </w:p>
    <w:p w14:paraId="5ADE8904" w14:textId="77777777" w:rsidR="00431A42" w:rsidRPr="007F2EBA" w:rsidRDefault="00431A42" w:rsidP="007F2EBA">
      <w:pPr>
        <w:jc w:val="both"/>
        <w:rPr>
          <w:sz w:val="24"/>
          <w:szCs w:val="24"/>
        </w:rPr>
      </w:pPr>
      <w:r w:rsidRPr="007F2EBA">
        <w:rPr>
          <w:sz w:val="24"/>
          <w:szCs w:val="24"/>
        </w:rPr>
        <w:t>The Attendance Function serves as the backbone of the Automated Attendance System, playing a vital role in ensuring the accurate and up-to-date recording of attendance. Its responsibilities are:</w:t>
      </w:r>
    </w:p>
    <w:p w14:paraId="263B542B" w14:textId="77777777" w:rsidR="00431A42" w:rsidRPr="007F2EBA" w:rsidRDefault="00431A42" w:rsidP="007F2EBA">
      <w:pPr>
        <w:pStyle w:val="ListParagraph"/>
        <w:numPr>
          <w:ilvl w:val="0"/>
          <w:numId w:val="18"/>
        </w:numPr>
        <w:jc w:val="both"/>
        <w:rPr>
          <w:sz w:val="24"/>
          <w:szCs w:val="24"/>
        </w:rPr>
      </w:pPr>
      <w:r w:rsidRPr="007F2EBA">
        <w:rPr>
          <w:rStyle w:val="Strong"/>
          <w:sz w:val="24"/>
          <w:szCs w:val="24"/>
        </w:rPr>
        <w:t>Record Verification:</w:t>
      </w:r>
      <w:r w:rsidRPr="007F2EBA">
        <w:rPr>
          <w:sz w:val="24"/>
          <w:szCs w:val="24"/>
        </w:rPr>
        <w:t xml:space="preserve"> The function checks existing attendance records to determine whether an individual's name is already present in the log. This step prevents duplicate entries and maintains the integrity of the attendance data.</w:t>
      </w:r>
    </w:p>
    <w:p w14:paraId="6224E99F" w14:textId="77777777" w:rsidR="00431A42" w:rsidRPr="007F2EBA" w:rsidRDefault="00431A42" w:rsidP="007F2EBA">
      <w:pPr>
        <w:pStyle w:val="ListParagraph"/>
        <w:jc w:val="both"/>
        <w:rPr>
          <w:sz w:val="24"/>
          <w:szCs w:val="24"/>
        </w:rPr>
      </w:pPr>
    </w:p>
    <w:p w14:paraId="4D18B6CF" w14:textId="77777777" w:rsidR="00431A42" w:rsidRPr="007F2EBA" w:rsidRDefault="00431A42" w:rsidP="007F2EBA">
      <w:pPr>
        <w:pStyle w:val="ListParagraph"/>
        <w:numPr>
          <w:ilvl w:val="0"/>
          <w:numId w:val="18"/>
        </w:numPr>
        <w:jc w:val="both"/>
        <w:rPr>
          <w:sz w:val="24"/>
          <w:szCs w:val="24"/>
        </w:rPr>
      </w:pPr>
      <w:r w:rsidRPr="007F2EBA">
        <w:rPr>
          <w:rStyle w:val="Strong"/>
          <w:sz w:val="24"/>
          <w:szCs w:val="24"/>
        </w:rPr>
        <w:t>Dynamic Updating:</w:t>
      </w:r>
      <w:r w:rsidRPr="007F2EBA">
        <w:rPr>
          <w:sz w:val="24"/>
          <w:szCs w:val="24"/>
        </w:rPr>
        <w:t xml:space="preserve"> When a recognized face is detected and its name is not found in the attendance log, the Attendance Function dynamically updates the log with a new entry. This ensures that the attendance records reflect the most recent interactions, providing a real-time snapshot of attendance.</w:t>
      </w:r>
    </w:p>
    <w:p w14:paraId="4829FE16" w14:textId="77777777" w:rsidR="00431A42" w:rsidRPr="007F2EBA" w:rsidRDefault="00431A42" w:rsidP="007F2EBA">
      <w:pPr>
        <w:pStyle w:val="Heading2"/>
        <w:jc w:val="both"/>
        <w:rPr>
          <w:sz w:val="32"/>
          <w:szCs w:val="32"/>
        </w:rPr>
      </w:pPr>
      <w:r w:rsidRPr="007F2EBA">
        <w:rPr>
          <w:sz w:val="32"/>
          <w:szCs w:val="32"/>
        </w:rPr>
        <w:t>Checking and Updating Records:</w:t>
      </w:r>
    </w:p>
    <w:p w14:paraId="0E05787F" w14:textId="77777777" w:rsidR="00431A42" w:rsidRPr="007F2EBA" w:rsidRDefault="00431A42" w:rsidP="007F2EBA">
      <w:pPr>
        <w:jc w:val="both"/>
        <w:rPr>
          <w:sz w:val="24"/>
          <w:szCs w:val="24"/>
        </w:rPr>
      </w:pPr>
      <w:r w:rsidRPr="007F2EBA">
        <w:rPr>
          <w:sz w:val="24"/>
          <w:szCs w:val="24"/>
        </w:rPr>
        <w:t>The process of checking and updating attendance records involves the following steps:</w:t>
      </w:r>
    </w:p>
    <w:p w14:paraId="02EC6633" w14:textId="77777777" w:rsidR="00431A42" w:rsidRPr="007F2EBA" w:rsidRDefault="00431A42" w:rsidP="007F2EBA">
      <w:pPr>
        <w:pStyle w:val="ListParagraph"/>
        <w:numPr>
          <w:ilvl w:val="0"/>
          <w:numId w:val="19"/>
        </w:numPr>
        <w:jc w:val="both"/>
        <w:rPr>
          <w:sz w:val="24"/>
          <w:szCs w:val="24"/>
        </w:rPr>
      </w:pPr>
      <w:r w:rsidRPr="007F2EBA">
        <w:rPr>
          <w:rStyle w:val="Strong"/>
          <w:sz w:val="24"/>
          <w:szCs w:val="24"/>
        </w:rPr>
        <w:t>File Access:</w:t>
      </w:r>
      <w:r w:rsidRPr="007F2EBA">
        <w:rPr>
          <w:sz w:val="24"/>
          <w:szCs w:val="24"/>
        </w:rPr>
        <w:t xml:space="preserve"> The function accesses the attendance log file, typically stored in a CSV format. This file contains a historical record of individuals who have been recognized by the system.</w:t>
      </w:r>
    </w:p>
    <w:p w14:paraId="4C0D4AE9" w14:textId="77777777" w:rsidR="00431A42" w:rsidRPr="007F2EBA" w:rsidRDefault="00431A42" w:rsidP="007F2EBA">
      <w:pPr>
        <w:pStyle w:val="ListParagraph"/>
        <w:jc w:val="both"/>
        <w:rPr>
          <w:sz w:val="24"/>
          <w:szCs w:val="24"/>
        </w:rPr>
      </w:pPr>
    </w:p>
    <w:p w14:paraId="42195FA2" w14:textId="77777777" w:rsidR="00431A42" w:rsidRPr="007F2EBA" w:rsidRDefault="00431A42" w:rsidP="007F2EBA">
      <w:pPr>
        <w:pStyle w:val="ListParagraph"/>
        <w:numPr>
          <w:ilvl w:val="0"/>
          <w:numId w:val="19"/>
        </w:numPr>
        <w:jc w:val="both"/>
        <w:rPr>
          <w:sz w:val="24"/>
          <w:szCs w:val="24"/>
        </w:rPr>
      </w:pPr>
      <w:r w:rsidRPr="007F2EBA">
        <w:rPr>
          <w:rStyle w:val="Strong"/>
          <w:sz w:val="24"/>
          <w:szCs w:val="24"/>
        </w:rPr>
        <w:t>Record Parsing:</w:t>
      </w:r>
      <w:r w:rsidRPr="007F2EBA">
        <w:rPr>
          <w:sz w:val="24"/>
          <w:szCs w:val="24"/>
        </w:rPr>
        <w:t xml:space="preserve"> The function reads the existing data from the log, parsing each line to extract the names of individuals present in the attendance log.</w:t>
      </w:r>
    </w:p>
    <w:p w14:paraId="3BA3F871" w14:textId="77777777" w:rsidR="00431A42" w:rsidRPr="007F2EBA" w:rsidRDefault="00431A42" w:rsidP="007F2EBA">
      <w:pPr>
        <w:pStyle w:val="ListParagraph"/>
        <w:jc w:val="both"/>
        <w:rPr>
          <w:sz w:val="24"/>
          <w:szCs w:val="24"/>
        </w:rPr>
      </w:pPr>
    </w:p>
    <w:p w14:paraId="6276B107" w14:textId="77777777" w:rsidR="00431A42" w:rsidRPr="007F2EBA" w:rsidRDefault="00431A42" w:rsidP="007F2EBA">
      <w:pPr>
        <w:pStyle w:val="ListParagraph"/>
        <w:numPr>
          <w:ilvl w:val="0"/>
          <w:numId w:val="19"/>
        </w:numPr>
        <w:jc w:val="both"/>
        <w:rPr>
          <w:sz w:val="24"/>
          <w:szCs w:val="24"/>
        </w:rPr>
      </w:pPr>
      <w:r w:rsidRPr="007F2EBA">
        <w:rPr>
          <w:rStyle w:val="Strong"/>
          <w:sz w:val="24"/>
          <w:szCs w:val="24"/>
        </w:rPr>
        <w:t>Comparison:</w:t>
      </w:r>
      <w:r w:rsidRPr="007F2EBA">
        <w:rPr>
          <w:sz w:val="24"/>
          <w:szCs w:val="24"/>
        </w:rPr>
        <w:t xml:space="preserve"> It compares the name of the currently recognized individual with the names stored in the attendance log. If a match is found, indicating that the individual has already been recorded, no further action is taken.</w:t>
      </w:r>
    </w:p>
    <w:p w14:paraId="44AC4967" w14:textId="77777777" w:rsidR="00431A42" w:rsidRPr="007F2EBA" w:rsidRDefault="00431A42" w:rsidP="007F2EBA">
      <w:pPr>
        <w:pStyle w:val="ListParagraph"/>
        <w:jc w:val="both"/>
        <w:rPr>
          <w:sz w:val="24"/>
          <w:szCs w:val="24"/>
        </w:rPr>
      </w:pPr>
    </w:p>
    <w:p w14:paraId="7E724EF4" w14:textId="77777777" w:rsidR="00431A42" w:rsidRPr="007F2EBA" w:rsidRDefault="00431A42" w:rsidP="007F2EBA">
      <w:pPr>
        <w:pStyle w:val="ListParagraph"/>
        <w:numPr>
          <w:ilvl w:val="0"/>
          <w:numId w:val="19"/>
        </w:numPr>
        <w:jc w:val="both"/>
        <w:rPr>
          <w:sz w:val="24"/>
          <w:szCs w:val="24"/>
        </w:rPr>
      </w:pPr>
      <w:r w:rsidRPr="007F2EBA">
        <w:rPr>
          <w:rStyle w:val="Strong"/>
          <w:sz w:val="24"/>
          <w:szCs w:val="24"/>
        </w:rPr>
        <w:t>Attendance Update:</w:t>
      </w:r>
      <w:r w:rsidRPr="007F2EBA">
        <w:rPr>
          <w:sz w:val="24"/>
          <w:szCs w:val="24"/>
        </w:rPr>
        <w:t xml:space="preserve"> If the individual's name is not found in the log, the function proceeds to update the log with a new entry. This entry includes the person's name, the current time of recognition, and the date.</w:t>
      </w:r>
    </w:p>
    <w:p w14:paraId="024BD8B0" w14:textId="47C5B8C0" w:rsidR="00431A42" w:rsidRPr="007F2EBA" w:rsidRDefault="00431A42" w:rsidP="007F2EBA">
      <w:pPr>
        <w:pStyle w:val="Heading2"/>
        <w:jc w:val="both"/>
        <w:rPr>
          <w:sz w:val="32"/>
          <w:szCs w:val="32"/>
        </w:rPr>
      </w:pPr>
      <w:r w:rsidRPr="007F2EBA">
        <w:rPr>
          <w:sz w:val="32"/>
          <w:szCs w:val="32"/>
        </w:rPr>
        <w:lastRenderedPageBreak/>
        <w:t>Time and Date Stamping:</w:t>
      </w:r>
    </w:p>
    <w:p w14:paraId="32C476BC" w14:textId="77777777" w:rsidR="00431A42" w:rsidRPr="007F2EBA" w:rsidRDefault="00431A42" w:rsidP="007F2EBA">
      <w:pPr>
        <w:jc w:val="both"/>
        <w:rPr>
          <w:sz w:val="24"/>
          <w:szCs w:val="24"/>
        </w:rPr>
      </w:pPr>
      <w:r w:rsidRPr="007F2EBA">
        <w:rPr>
          <w:sz w:val="24"/>
          <w:szCs w:val="24"/>
        </w:rPr>
        <w:t>The time and date information provides context and allows for better understanding of attendance patterns over time. The time and date stamping process involves:</w:t>
      </w:r>
    </w:p>
    <w:p w14:paraId="360BD6E0" w14:textId="77777777" w:rsidR="00431A42" w:rsidRPr="007F2EBA" w:rsidRDefault="00431A42" w:rsidP="007F2EBA">
      <w:pPr>
        <w:pStyle w:val="ListParagraph"/>
        <w:numPr>
          <w:ilvl w:val="0"/>
          <w:numId w:val="20"/>
        </w:numPr>
        <w:jc w:val="both"/>
        <w:rPr>
          <w:sz w:val="24"/>
          <w:szCs w:val="24"/>
        </w:rPr>
      </w:pPr>
      <w:r w:rsidRPr="007F2EBA">
        <w:rPr>
          <w:rStyle w:val="Strong"/>
          <w:sz w:val="24"/>
          <w:szCs w:val="24"/>
        </w:rPr>
        <w:t>Current Time Retrieval:</w:t>
      </w:r>
      <w:r w:rsidRPr="007F2EBA">
        <w:rPr>
          <w:sz w:val="24"/>
          <w:szCs w:val="24"/>
        </w:rPr>
        <w:t xml:space="preserve"> The function retrieves the current time when a new attendance entry is being created. This ensures that each entry reflects the precise time of recognition.</w:t>
      </w:r>
    </w:p>
    <w:p w14:paraId="6C7C6F2D" w14:textId="77777777" w:rsidR="00431A42" w:rsidRPr="007F2EBA" w:rsidRDefault="00431A42" w:rsidP="007F2EBA">
      <w:pPr>
        <w:pStyle w:val="ListParagraph"/>
        <w:jc w:val="both"/>
        <w:rPr>
          <w:sz w:val="24"/>
          <w:szCs w:val="24"/>
        </w:rPr>
      </w:pPr>
    </w:p>
    <w:p w14:paraId="7F3F3247" w14:textId="77777777" w:rsidR="00431A42" w:rsidRPr="007F2EBA" w:rsidRDefault="00431A42" w:rsidP="007F2EBA">
      <w:pPr>
        <w:pStyle w:val="ListParagraph"/>
        <w:numPr>
          <w:ilvl w:val="0"/>
          <w:numId w:val="20"/>
        </w:numPr>
        <w:jc w:val="both"/>
        <w:rPr>
          <w:sz w:val="24"/>
          <w:szCs w:val="24"/>
        </w:rPr>
      </w:pPr>
      <w:r w:rsidRPr="007F2EBA">
        <w:rPr>
          <w:rStyle w:val="Strong"/>
          <w:sz w:val="24"/>
          <w:szCs w:val="24"/>
        </w:rPr>
        <w:t>Date Formatting:</w:t>
      </w:r>
      <w:r w:rsidRPr="007F2EBA">
        <w:rPr>
          <w:sz w:val="24"/>
          <w:szCs w:val="24"/>
        </w:rPr>
        <w:t xml:space="preserve"> The function formats the current time into a human-readable format, including hours, minutes, seconds, day, month, and year. This formatted timestamp is then appended to the attendance log.</w:t>
      </w:r>
    </w:p>
    <w:p w14:paraId="76231D5B" w14:textId="77777777" w:rsidR="00431A42" w:rsidRDefault="00431A42" w:rsidP="007F2EBA">
      <w:pPr>
        <w:pStyle w:val="ListParagraph"/>
        <w:jc w:val="both"/>
      </w:pPr>
    </w:p>
    <w:p w14:paraId="5450F700" w14:textId="77777777" w:rsidR="007F2EBA" w:rsidRDefault="007F2EBA" w:rsidP="007F2EBA">
      <w:pPr>
        <w:jc w:val="both"/>
        <w:rPr>
          <w:rFonts w:asciiTheme="majorHAnsi" w:eastAsiaTheme="majorEastAsia" w:hAnsiTheme="majorHAnsi" w:cstheme="majorBidi"/>
          <w:color w:val="007789" w:themeColor="accent1" w:themeShade="BF"/>
          <w:sz w:val="32"/>
        </w:rPr>
      </w:pPr>
      <w:r>
        <w:br w:type="page"/>
      </w:r>
    </w:p>
    <w:p w14:paraId="23B343BF" w14:textId="1AEB6A12" w:rsidR="00431A42" w:rsidRPr="007F2EBA" w:rsidRDefault="00431A42" w:rsidP="007F2EBA">
      <w:pPr>
        <w:pStyle w:val="Heading1"/>
        <w:jc w:val="both"/>
        <w:rPr>
          <w:sz w:val="36"/>
          <w:szCs w:val="36"/>
        </w:rPr>
      </w:pPr>
      <w:r w:rsidRPr="007F2EBA">
        <w:rPr>
          <w:sz w:val="36"/>
          <w:szCs w:val="36"/>
        </w:rPr>
        <w:lastRenderedPageBreak/>
        <w:t>Face Recognition Loop and Display</w:t>
      </w:r>
    </w:p>
    <w:p w14:paraId="2F3ABA7F" w14:textId="6C4B5CFE" w:rsidR="00431A42" w:rsidRPr="007F2EBA" w:rsidRDefault="00431A42" w:rsidP="007F2EBA">
      <w:pPr>
        <w:pStyle w:val="Heading2"/>
        <w:jc w:val="both"/>
        <w:rPr>
          <w:sz w:val="32"/>
          <w:szCs w:val="32"/>
        </w:rPr>
      </w:pPr>
      <w:r w:rsidRPr="007F2EBA">
        <w:rPr>
          <w:sz w:val="32"/>
          <w:szCs w:val="32"/>
        </w:rPr>
        <w:t>Video Capture and Real-Time Processing</w:t>
      </w:r>
      <w:r w:rsidR="007F2EBA" w:rsidRPr="007F2EBA">
        <w:rPr>
          <w:sz w:val="32"/>
          <w:szCs w:val="32"/>
        </w:rPr>
        <w:t>:</w:t>
      </w:r>
    </w:p>
    <w:p w14:paraId="7B11783E" w14:textId="4FACACC5" w:rsidR="00431A42" w:rsidRPr="007F2EBA" w:rsidRDefault="00431A42" w:rsidP="007F2EBA">
      <w:pPr>
        <w:jc w:val="both"/>
        <w:rPr>
          <w:sz w:val="24"/>
          <w:szCs w:val="24"/>
        </w:rPr>
      </w:pPr>
      <w:r w:rsidRPr="007F2EBA">
        <w:rPr>
          <w:sz w:val="24"/>
          <w:szCs w:val="24"/>
        </w:rPr>
        <w:t>The</w:t>
      </w:r>
      <w:r w:rsidR="00837584">
        <w:rPr>
          <w:sz w:val="24"/>
          <w:szCs w:val="24"/>
        </w:rPr>
        <w:t xml:space="preserve"> </w:t>
      </w:r>
      <w:r w:rsidRPr="007F2EBA">
        <w:rPr>
          <w:sz w:val="24"/>
          <w:szCs w:val="24"/>
        </w:rPr>
        <w:t>continuous loop responsible for capturing video frames from a cam</w:t>
      </w:r>
      <w:r w:rsidR="007F2EBA">
        <w:rPr>
          <w:sz w:val="24"/>
          <w:szCs w:val="24"/>
        </w:rPr>
        <w:t>era</w:t>
      </w:r>
      <w:r w:rsidRPr="007F2EBA">
        <w:rPr>
          <w:sz w:val="24"/>
          <w:szCs w:val="24"/>
        </w:rPr>
        <w:t xml:space="preserve"> and processing them in real-time</w:t>
      </w:r>
      <w:r w:rsidR="00837584">
        <w:rPr>
          <w:sz w:val="24"/>
          <w:szCs w:val="24"/>
        </w:rPr>
        <w:t xml:space="preserve"> is a core part</w:t>
      </w:r>
      <w:r w:rsidRPr="007F2EBA">
        <w:rPr>
          <w:sz w:val="24"/>
          <w:szCs w:val="24"/>
        </w:rPr>
        <w:t>. This loop ensures a dynamic and responsive approach to attendance tracking. Key aspects of this phase are:</w:t>
      </w:r>
    </w:p>
    <w:p w14:paraId="683EE81E" w14:textId="77777777" w:rsidR="00431A42" w:rsidRPr="007F2EBA" w:rsidRDefault="00431A42" w:rsidP="007F2EBA">
      <w:pPr>
        <w:pStyle w:val="ListParagraph"/>
        <w:numPr>
          <w:ilvl w:val="0"/>
          <w:numId w:val="21"/>
        </w:numPr>
        <w:jc w:val="both"/>
        <w:rPr>
          <w:sz w:val="24"/>
          <w:szCs w:val="24"/>
        </w:rPr>
      </w:pPr>
      <w:r w:rsidRPr="007F2EBA">
        <w:rPr>
          <w:rStyle w:val="Strong"/>
          <w:sz w:val="24"/>
          <w:szCs w:val="24"/>
        </w:rPr>
        <w:t>Webcam Initialization:</w:t>
      </w:r>
      <w:r w:rsidRPr="007F2EBA">
        <w:rPr>
          <w:sz w:val="24"/>
          <w:szCs w:val="24"/>
        </w:rPr>
        <w:t xml:space="preserve"> The system initializes the webcam using the OpenCV library (</w:t>
      </w:r>
      <w:r w:rsidRPr="007F2EBA">
        <w:rPr>
          <w:rStyle w:val="HTMLCode"/>
          <w:rFonts w:asciiTheme="minorHAnsi" w:hAnsiTheme="minorHAnsi"/>
          <w:sz w:val="24"/>
          <w:szCs w:val="24"/>
        </w:rPr>
        <w:t>cv2.VideoCapture(0)</w:t>
      </w:r>
      <w:r w:rsidRPr="007F2EBA">
        <w:rPr>
          <w:sz w:val="24"/>
          <w:szCs w:val="24"/>
        </w:rPr>
        <w:t>), setting the stage for real-time video capture.</w:t>
      </w:r>
    </w:p>
    <w:p w14:paraId="041E9CCC" w14:textId="77777777" w:rsidR="00431A42" w:rsidRPr="007F2EBA" w:rsidRDefault="00431A42" w:rsidP="007F2EBA">
      <w:pPr>
        <w:pStyle w:val="ListParagraph"/>
        <w:jc w:val="both"/>
        <w:rPr>
          <w:sz w:val="24"/>
          <w:szCs w:val="24"/>
        </w:rPr>
      </w:pPr>
    </w:p>
    <w:p w14:paraId="505BC201" w14:textId="77777777" w:rsidR="00431A42" w:rsidRPr="007F2EBA" w:rsidRDefault="00431A42" w:rsidP="007F2EBA">
      <w:pPr>
        <w:pStyle w:val="ListParagraph"/>
        <w:numPr>
          <w:ilvl w:val="0"/>
          <w:numId w:val="21"/>
        </w:numPr>
        <w:jc w:val="both"/>
        <w:rPr>
          <w:sz w:val="24"/>
          <w:szCs w:val="24"/>
        </w:rPr>
      </w:pPr>
      <w:r w:rsidRPr="007F2EBA">
        <w:rPr>
          <w:rStyle w:val="Strong"/>
          <w:sz w:val="24"/>
          <w:szCs w:val="24"/>
        </w:rPr>
        <w:t>Frame Retrieval:</w:t>
      </w:r>
      <w:r w:rsidRPr="007F2EBA">
        <w:rPr>
          <w:sz w:val="24"/>
          <w:szCs w:val="24"/>
        </w:rPr>
        <w:t xml:space="preserve"> Within the loop, each iteration captures a frame from the webcam using </w:t>
      </w:r>
      <w:r w:rsidRPr="007F2EBA">
        <w:rPr>
          <w:rStyle w:val="HTMLCode"/>
          <w:rFonts w:asciiTheme="minorHAnsi" w:hAnsiTheme="minorHAnsi"/>
          <w:sz w:val="24"/>
          <w:szCs w:val="24"/>
        </w:rPr>
        <w:t>cap.read()</w:t>
      </w:r>
      <w:r w:rsidRPr="007F2EBA">
        <w:rPr>
          <w:sz w:val="24"/>
          <w:szCs w:val="24"/>
        </w:rPr>
        <w:t>. This frame is then processed for face detection and recognition.</w:t>
      </w:r>
    </w:p>
    <w:p w14:paraId="5C7D1266" w14:textId="77777777" w:rsidR="00431A42" w:rsidRPr="007F2EBA" w:rsidRDefault="00431A42" w:rsidP="007F2EBA">
      <w:pPr>
        <w:pStyle w:val="ListParagraph"/>
        <w:jc w:val="both"/>
        <w:rPr>
          <w:sz w:val="24"/>
          <w:szCs w:val="24"/>
        </w:rPr>
      </w:pPr>
    </w:p>
    <w:p w14:paraId="6B2E8AE9" w14:textId="77777777" w:rsidR="00431A42" w:rsidRPr="007F2EBA" w:rsidRDefault="00431A42" w:rsidP="007F2EBA">
      <w:pPr>
        <w:pStyle w:val="ListParagraph"/>
        <w:numPr>
          <w:ilvl w:val="0"/>
          <w:numId w:val="21"/>
        </w:numPr>
        <w:jc w:val="both"/>
        <w:rPr>
          <w:sz w:val="24"/>
          <w:szCs w:val="24"/>
        </w:rPr>
      </w:pPr>
      <w:r w:rsidRPr="007F2EBA">
        <w:rPr>
          <w:rStyle w:val="Strong"/>
          <w:sz w:val="24"/>
          <w:szCs w:val="24"/>
        </w:rPr>
        <w:t>Frame Resizing:</w:t>
      </w:r>
      <w:r w:rsidRPr="007F2EBA">
        <w:rPr>
          <w:sz w:val="24"/>
          <w:szCs w:val="24"/>
        </w:rPr>
        <w:t xml:space="preserve"> To optimize processing speed, the captured frame is resized (downscaled) using OpenCV, making it more computationally efficient while still maintaining face recognition accuracy.</w:t>
      </w:r>
    </w:p>
    <w:p w14:paraId="7393F1B8" w14:textId="223B7F40" w:rsidR="00431A42" w:rsidRPr="007F2EBA" w:rsidRDefault="00431A42" w:rsidP="007F2EBA">
      <w:pPr>
        <w:pStyle w:val="Heading2"/>
        <w:jc w:val="both"/>
        <w:rPr>
          <w:sz w:val="32"/>
          <w:szCs w:val="32"/>
        </w:rPr>
      </w:pPr>
      <w:r w:rsidRPr="007F2EBA">
        <w:rPr>
          <w:sz w:val="32"/>
          <w:szCs w:val="32"/>
        </w:rPr>
        <w:t>Face Detection and Recognition</w:t>
      </w:r>
      <w:r w:rsidR="007F2EBA" w:rsidRPr="007F2EBA">
        <w:rPr>
          <w:sz w:val="32"/>
          <w:szCs w:val="32"/>
        </w:rPr>
        <w:t>:</w:t>
      </w:r>
    </w:p>
    <w:p w14:paraId="0DAD2166" w14:textId="77777777" w:rsidR="00431A42" w:rsidRPr="007F2EBA" w:rsidRDefault="00431A42" w:rsidP="007F2EBA">
      <w:pPr>
        <w:jc w:val="both"/>
        <w:rPr>
          <w:sz w:val="24"/>
          <w:szCs w:val="24"/>
        </w:rPr>
      </w:pPr>
      <w:r w:rsidRPr="007F2EBA">
        <w:rPr>
          <w:sz w:val="24"/>
          <w:szCs w:val="24"/>
        </w:rPr>
        <w:t>The heart of the system lies in its ability to detect and recognize faces within each processed frame. The following steps are involved in this critical phase:</w:t>
      </w:r>
    </w:p>
    <w:p w14:paraId="45E6FBC7" w14:textId="77777777" w:rsidR="00431A42" w:rsidRPr="007F2EBA" w:rsidRDefault="00431A42" w:rsidP="007F2EBA">
      <w:pPr>
        <w:pStyle w:val="ListParagraph"/>
        <w:numPr>
          <w:ilvl w:val="0"/>
          <w:numId w:val="22"/>
        </w:numPr>
        <w:jc w:val="both"/>
        <w:rPr>
          <w:sz w:val="24"/>
          <w:szCs w:val="24"/>
        </w:rPr>
      </w:pPr>
      <w:r w:rsidRPr="007F2EBA">
        <w:rPr>
          <w:rStyle w:val="Strong"/>
          <w:sz w:val="24"/>
          <w:szCs w:val="24"/>
        </w:rPr>
        <w:t>RGB Conversion:</w:t>
      </w:r>
      <w:r w:rsidRPr="007F2EBA">
        <w:rPr>
          <w:sz w:val="24"/>
          <w:szCs w:val="24"/>
        </w:rPr>
        <w:t xml:space="preserve"> The resized frame is converted to RGB format, a necessary step for compatibility with the </w:t>
      </w:r>
      <w:r w:rsidRPr="007F2EBA">
        <w:rPr>
          <w:rStyle w:val="HTMLCode"/>
          <w:rFonts w:asciiTheme="minorHAnsi" w:hAnsiTheme="minorHAnsi"/>
          <w:sz w:val="24"/>
          <w:szCs w:val="24"/>
        </w:rPr>
        <w:t>face_recognition</w:t>
      </w:r>
      <w:r w:rsidRPr="007F2EBA">
        <w:rPr>
          <w:sz w:val="24"/>
          <w:szCs w:val="24"/>
        </w:rPr>
        <w:t xml:space="preserve"> library.</w:t>
      </w:r>
    </w:p>
    <w:p w14:paraId="0E1E7BD7" w14:textId="77777777" w:rsidR="00431A42" w:rsidRPr="007F2EBA" w:rsidRDefault="00431A42" w:rsidP="007F2EBA">
      <w:pPr>
        <w:pStyle w:val="ListParagraph"/>
        <w:jc w:val="both"/>
        <w:rPr>
          <w:sz w:val="24"/>
          <w:szCs w:val="24"/>
        </w:rPr>
      </w:pPr>
    </w:p>
    <w:p w14:paraId="4955E433" w14:textId="77777777" w:rsidR="00431A42" w:rsidRPr="007F2EBA" w:rsidRDefault="00431A42" w:rsidP="007F2EBA">
      <w:pPr>
        <w:pStyle w:val="ListParagraph"/>
        <w:numPr>
          <w:ilvl w:val="0"/>
          <w:numId w:val="22"/>
        </w:numPr>
        <w:jc w:val="both"/>
        <w:rPr>
          <w:sz w:val="24"/>
          <w:szCs w:val="24"/>
        </w:rPr>
      </w:pPr>
      <w:r w:rsidRPr="007F2EBA">
        <w:rPr>
          <w:rStyle w:val="Strong"/>
          <w:sz w:val="24"/>
          <w:szCs w:val="24"/>
        </w:rPr>
        <w:t>Face Location Detection:</w:t>
      </w:r>
      <w:r w:rsidRPr="007F2EBA">
        <w:rPr>
          <w:sz w:val="24"/>
          <w:szCs w:val="24"/>
        </w:rPr>
        <w:t xml:space="preserve"> The system utilizes the face recognition library to detect the locations of faces within the RGB frame. These locations are represented as rectangular coordinates (top, right, bottom, left).</w:t>
      </w:r>
    </w:p>
    <w:p w14:paraId="3870B6AE" w14:textId="77777777" w:rsidR="00431A42" w:rsidRPr="007F2EBA" w:rsidRDefault="00431A42" w:rsidP="007F2EBA">
      <w:pPr>
        <w:pStyle w:val="ListParagraph"/>
        <w:jc w:val="both"/>
        <w:rPr>
          <w:sz w:val="24"/>
          <w:szCs w:val="24"/>
        </w:rPr>
      </w:pPr>
    </w:p>
    <w:p w14:paraId="7F20495F" w14:textId="111C67B4" w:rsidR="00431A42" w:rsidRPr="007F2EBA" w:rsidRDefault="00431A42" w:rsidP="007F2EBA">
      <w:pPr>
        <w:pStyle w:val="ListParagraph"/>
        <w:numPr>
          <w:ilvl w:val="0"/>
          <w:numId w:val="22"/>
        </w:numPr>
        <w:jc w:val="both"/>
        <w:rPr>
          <w:sz w:val="24"/>
          <w:szCs w:val="24"/>
        </w:rPr>
      </w:pPr>
      <w:r w:rsidRPr="007F2EBA">
        <w:rPr>
          <w:rStyle w:val="Strong"/>
          <w:sz w:val="24"/>
          <w:szCs w:val="24"/>
        </w:rPr>
        <w:t>Face Encodings:</w:t>
      </w:r>
      <w:r w:rsidRPr="007F2EBA">
        <w:rPr>
          <w:sz w:val="24"/>
          <w:szCs w:val="24"/>
        </w:rPr>
        <w:t xml:space="preserve"> For each detected face, the system computes face encodings, numerical representations of facial features.</w:t>
      </w:r>
    </w:p>
    <w:p w14:paraId="360CE0AA" w14:textId="77777777" w:rsidR="00431A42" w:rsidRPr="007F2EBA" w:rsidRDefault="00431A42" w:rsidP="007F2EBA">
      <w:pPr>
        <w:pStyle w:val="ListParagraph"/>
        <w:jc w:val="both"/>
        <w:rPr>
          <w:sz w:val="24"/>
          <w:szCs w:val="24"/>
        </w:rPr>
      </w:pPr>
    </w:p>
    <w:p w14:paraId="14ABC158" w14:textId="77777777" w:rsidR="00431A42" w:rsidRPr="007F2EBA" w:rsidRDefault="00431A42" w:rsidP="007F2EBA">
      <w:pPr>
        <w:pStyle w:val="ListParagraph"/>
        <w:numPr>
          <w:ilvl w:val="0"/>
          <w:numId w:val="22"/>
        </w:numPr>
        <w:jc w:val="both"/>
        <w:rPr>
          <w:sz w:val="24"/>
          <w:szCs w:val="24"/>
        </w:rPr>
      </w:pPr>
      <w:r w:rsidRPr="007F2EBA">
        <w:rPr>
          <w:rStyle w:val="Strong"/>
          <w:sz w:val="24"/>
          <w:szCs w:val="24"/>
        </w:rPr>
        <w:t>Comparison with Known Faces:</w:t>
      </w:r>
      <w:r w:rsidRPr="007F2EBA">
        <w:rPr>
          <w:sz w:val="24"/>
          <w:szCs w:val="24"/>
        </w:rPr>
        <w:t xml:space="preserve"> The computed face encodings are then compared with the known face encodings stored in the system. This comparison determines if a match exists, indicating that a recognized individual has been identified.</w:t>
      </w:r>
    </w:p>
    <w:p w14:paraId="1C24FBF4" w14:textId="5F8D8135" w:rsidR="00431A42" w:rsidRPr="007F2EBA" w:rsidRDefault="00431A42" w:rsidP="007F2EBA">
      <w:pPr>
        <w:pStyle w:val="Heading2"/>
        <w:jc w:val="both"/>
        <w:rPr>
          <w:sz w:val="32"/>
          <w:szCs w:val="32"/>
        </w:rPr>
      </w:pPr>
      <w:r w:rsidRPr="007F2EBA">
        <w:rPr>
          <w:sz w:val="32"/>
          <w:szCs w:val="32"/>
        </w:rPr>
        <w:lastRenderedPageBreak/>
        <w:t>Displaying Recognized Faces and Attendance Updates</w:t>
      </w:r>
      <w:r w:rsidR="007F2EBA" w:rsidRPr="007F2EBA">
        <w:rPr>
          <w:sz w:val="32"/>
          <w:szCs w:val="32"/>
        </w:rPr>
        <w:t>:</w:t>
      </w:r>
    </w:p>
    <w:p w14:paraId="51E26ED8" w14:textId="77777777" w:rsidR="00431A42" w:rsidRPr="007F2EBA" w:rsidRDefault="00431A42" w:rsidP="007F2EBA">
      <w:pPr>
        <w:jc w:val="both"/>
        <w:rPr>
          <w:sz w:val="24"/>
          <w:szCs w:val="24"/>
        </w:rPr>
      </w:pPr>
      <w:r w:rsidRPr="007F2EBA">
        <w:rPr>
          <w:sz w:val="24"/>
          <w:szCs w:val="24"/>
        </w:rPr>
        <w:t>Upon successful face recognition, the system updates the display in real-time to provide immediate feedback. This includes:</w:t>
      </w:r>
    </w:p>
    <w:p w14:paraId="76C33EF0" w14:textId="77777777" w:rsidR="00431A42" w:rsidRPr="007F2EBA" w:rsidRDefault="00431A42" w:rsidP="007F2EBA">
      <w:pPr>
        <w:pStyle w:val="ListParagraph"/>
        <w:numPr>
          <w:ilvl w:val="0"/>
          <w:numId w:val="23"/>
        </w:numPr>
        <w:jc w:val="both"/>
        <w:rPr>
          <w:sz w:val="24"/>
          <w:szCs w:val="24"/>
        </w:rPr>
      </w:pPr>
      <w:r w:rsidRPr="007F2EBA">
        <w:rPr>
          <w:rStyle w:val="Strong"/>
          <w:sz w:val="24"/>
          <w:szCs w:val="24"/>
        </w:rPr>
        <w:t>Rectangle Drawing:</w:t>
      </w:r>
      <w:r w:rsidRPr="007F2EBA">
        <w:rPr>
          <w:sz w:val="24"/>
          <w:szCs w:val="24"/>
        </w:rPr>
        <w:t xml:space="preserve"> The system draws a rectangle around the recognized face, enhancing the visual representation of the identified individual within the frame.</w:t>
      </w:r>
    </w:p>
    <w:p w14:paraId="2FC3725D" w14:textId="77777777" w:rsidR="00431A42" w:rsidRPr="007F2EBA" w:rsidRDefault="00431A42" w:rsidP="007F2EBA">
      <w:pPr>
        <w:pStyle w:val="ListParagraph"/>
        <w:jc w:val="both"/>
        <w:rPr>
          <w:sz w:val="24"/>
          <w:szCs w:val="24"/>
        </w:rPr>
      </w:pPr>
    </w:p>
    <w:p w14:paraId="3B5281A9" w14:textId="77777777" w:rsidR="00431A42" w:rsidRPr="007F2EBA" w:rsidRDefault="00431A42" w:rsidP="007F2EBA">
      <w:pPr>
        <w:pStyle w:val="ListParagraph"/>
        <w:numPr>
          <w:ilvl w:val="0"/>
          <w:numId w:val="23"/>
        </w:numPr>
        <w:jc w:val="both"/>
        <w:rPr>
          <w:sz w:val="24"/>
          <w:szCs w:val="24"/>
        </w:rPr>
      </w:pPr>
      <w:r w:rsidRPr="007F2EBA">
        <w:rPr>
          <w:rStyle w:val="Strong"/>
          <w:sz w:val="24"/>
          <w:szCs w:val="24"/>
        </w:rPr>
        <w:t>Attendance Update:</w:t>
      </w:r>
      <w:r w:rsidRPr="007F2EBA">
        <w:rPr>
          <w:sz w:val="24"/>
          <w:szCs w:val="24"/>
        </w:rPr>
        <w:t xml:space="preserve"> Simultaneously, the Attendance Function is invoked to check and update the attendance log based on the recognized individual. The system appends a new entry if the person is not already present in the log.</w:t>
      </w:r>
    </w:p>
    <w:p w14:paraId="4AAB3FBF" w14:textId="77777777" w:rsidR="00431A42" w:rsidRPr="007F2EBA" w:rsidRDefault="00431A42" w:rsidP="007F2EBA">
      <w:pPr>
        <w:pStyle w:val="ListParagraph"/>
        <w:jc w:val="both"/>
        <w:rPr>
          <w:sz w:val="24"/>
          <w:szCs w:val="24"/>
        </w:rPr>
      </w:pPr>
    </w:p>
    <w:p w14:paraId="67450FA0" w14:textId="4F0F1819" w:rsidR="00431A42" w:rsidRPr="007F2EBA" w:rsidRDefault="00431A42" w:rsidP="007F2EBA">
      <w:pPr>
        <w:pStyle w:val="ListParagraph"/>
        <w:numPr>
          <w:ilvl w:val="0"/>
          <w:numId w:val="23"/>
        </w:numPr>
        <w:jc w:val="both"/>
        <w:rPr>
          <w:sz w:val="24"/>
          <w:szCs w:val="24"/>
        </w:rPr>
      </w:pPr>
      <w:r w:rsidRPr="007F2EBA">
        <w:rPr>
          <w:rStyle w:val="Strong"/>
          <w:sz w:val="24"/>
          <w:szCs w:val="24"/>
        </w:rPr>
        <w:t>Text Overlay:</w:t>
      </w:r>
      <w:r w:rsidRPr="007F2EBA">
        <w:rPr>
          <w:sz w:val="24"/>
          <w:szCs w:val="24"/>
        </w:rPr>
        <w:t xml:space="preserve"> The system overlays text on the frame, displaying the recognized individual's name. This serves as a user-friendly interface for administrators and users.</w:t>
      </w:r>
    </w:p>
    <w:p w14:paraId="2C6C61B8" w14:textId="77777777" w:rsidR="00431A42" w:rsidRDefault="00431A42" w:rsidP="007F2EBA">
      <w:pPr>
        <w:pStyle w:val="ListParagraph"/>
        <w:jc w:val="both"/>
      </w:pPr>
    </w:p>
    <w:p w14:paraId="27B85F6E" w14:textId="77777777" w:rsidR="00431A42" w:rsidRDefault="00431A42" w:rsidP="007F2EBA">
      <w:pPr>
        <w:jc w:val="both"/>
      </w:pPr>
      <w:r>
        <w:br w:type="page"/>
      </w:r>
    </w:p>
    <w:p w14:paraId="5E1A8DDD" w14:textId="795407B3" w:rsidR="00431A42" w:rsidRPr="007F2EBA" w:rsidRDefault="00431A42" w:rsidP="007F2EBA">
      <w:pPr>
        <w:pStyle w:val="Heading1"/>
        <w:jc w:val="both"/>
        <w:rPr>
          <w:sz w:val="36"/>
          <w:szCs w:val="36"/>
        </w:rPr>
      </w:pPr>
      <w:r w:rsidRPr="007F2EBA">
        <w:rPr>
          <w:sz w:val="36"/>
          <w:szCs w:val="36"/>
        </w:rPr>
        <w:lastRenderedPageBreak/>
        <w:t>Future Enhancements</w:t>
      </w:r>
    </w:p>
    <w:p w14:paraId="3BC13399" w14:textId="337924F4" w:rsidR="00431A42" w:rsidRPr="007F2EBA" w:rsidRDefault="00431A42" w:rsidP="007F2EBA">
      <w:pPr>
        <w:pStyle w:val="Heading2"/>
        <w:jc w:val="both"/>
        <w:rPr>
          <w:sz w:val="32"/>
          <w:szCs w:val="32"/>
        </w:rPr>
      </w:pPr>
      <w:r w:rsidRPr="007F2EBA">
        <w:rPr>
          <w:sz w:val="32"/>
          <w:szCs w:val="32"/>
        </w:rPr>
        <w:t>UI Improvements</w:t>
      </w:r>
      <w:r w:rsidR="007F2EBA" w:rsidRPr="007F2EBA">
        <w:rPr>
          <w:sz w:val="32"/>
          <w:szCs w:val="32"/>
        </w:rPr>
        <w:t>:</w:t>
      </w:r>
    </w:p>
    <w:p w14:paraId="7DE54607" w14:textId="77777777" w:rsidR="00431A42" w:rsidRPr="007F2EBA" w:rsidRDefault="00431A42" w:rsidP="007F2EBA">
      <w:pPr>
        <w:pStyle w:val="ListParagraph"/>
        <w:numPr>
          <w:ilvl w:val="0"/>
          <w:numId w:val="24"/>
        </w:numPr>
        <w:jc w:val="both"/>
        <w:rPr>
          <w:sz w:val="24"/>
          <w:szCs w:val="24"/>
        </w:rPr>
      </w:pPr>
      <w:r w:rsidRPr="007F2EBA">
        <w:rPr>
          <w:rStyle w:val="Strong"/>
          <w:sz w:val="24"/>
          <w:szCs w:val="24"/>
        </w:rPr>
        <w:t>Visual Design:</w:t>
      </w:r>
      <w:r w:rsidRPr="007F2EBA">
        <w:rPr>
          <w:sz w:val="24"/>
          <w:szCs w:val="24"/>
        </w:rPr>
        <w:t xml:space="preserve"> Enhancing the aesthetics of the user interface to be more visually appealing.</w:t>
      </w:r>
    </w:p>
    <w:p w14:paraId="24B02F16" w14:textId="77777777" w:rsidR="007F2EBA" w:rsidRPr="007F2EBA" w:rsidRDefault="007F2EBA" w:rsidP="007F2EBA">
      <w:pPr>
        <w:pStyle w:val="ListParagraph"/>
        <w:jc w:val="both"/>
        <w:rPr>
          <w:sz w:val="24"/>
          <w:szCs w:val="24"/>
        </w:rPr>
      </w:pPr>
    </w:p>
    <w:p w14:paraId="5FBC6564" w14:textId="77777777" w:rsidR="00431A42" w:rsidRPr="007F2EBA" w:rsidRDefault="00431A42" w:rsidP="007F2EBA">
      <w:pPr>
        <w:pStyle w:val="ListParagraph"/>
        <w:numPr>
          <w:ilvl w:val="0"/>
          <w:numId w:val="24"/>
        </w:numPr>
        <w:jc w:val="both"/>
        <w:rPr>
          <w:sz w:val="24"/>
          <w:szCs w:val="24"/>
        </w:rPr>
      </w:pPr>
      <w:r w:rsidRPr="007F2EBA">
        <w:rPr>
          <w:rStyle w:val="Strong"/>
          <w:sz w:val="24"/>
          <w:szCs w:val="24"/>
        </w:rPr>
        <w:t>Interactivity:</w:t>
      </w:r>
      <w:r w:rsidRPr="007F2EBA">
        <w:rPr>
          <w:sz w:val="24"/>
          <w:szCs w:val="24"/>
        </w:rPr>
        <w:t xml:space="preserve"> Introducing interactive elements for users, such as progress indicators and real-time attendance statistics.</w:t>
      </w:r>
    </w:p>
    <w:p w14:paraId="598A8811" w14:textId="498B757D" w:rsidR="00431A42" w:rsidRPr="007F2EBA" w:rsidRDefault="00431A42" w:rsidP="007F2EBA">
      <w:pPr>
        <w:pStyle w:val="Heading2"/>
        <w:jc w:val="both"/>
        <w:rPr>
          <w:sz w:val="32"/>
          <w:szCs w:val="32"/>
        </w:rPr>
      </w:pPr>
      <w:r w:rsidRPr="007F2EBA">
        <w:rPr>
          <w:sz w:val="32"/>
          <w:szCs w:val="32"/>
        </w:rPr>
        <w:t>Advanced Face Recognition Techniques</w:t>
      </w:r>
      <w:r w:rsidR="007F2EBA" w:rsidRPr="007F2EBA">
        <w:rPr>
          <w:sz w:val="32"/>
          <w:szCs w:val="32"/>
        </w:rPr>
        <w:t>:</w:t>
      </w:r>
    </w:p>
    <w:p w14:paraId="3292CCBE" w14:textId="77777777" w:rsidR="00431A42" w:rsidRPr="007F2EBA" w:rsidRDefault="00431A42" w:rsidP="007F2EBA">
      <w:pPr>
        <w:pStyle w:val="ListParagraph"/>
        <w:numPr>
          <w:ilvl w:val="0"/>
          <w:numId w:val="25"/>
        </w:numPr>
        <w:jc w:val="both"/>
        <w:rPr>
          <w:sz w:val="24"/>
          <w:szCs w:val="24"/>
        </w:rPr>
      </w:pPr>
      <w:r w:rsidRPr="007F2EBA">
        <w:rPr>
          <w:rStyle w:val="Strong"/>
          <w:sz w:val="24"/>
          <w:szCs w:val="24"/>
        </w:rPr>
        <w:t>Deep Learning Models:</w:t>
      </w:r>
      <w:r w:rsidRPr="007F2EBA">
        <w:rPr>
          <w:sz w:val="24"/>
          <w:szCs w:val="24"/>
        </w:rPr>
        <w:t xml:space="preserve"> Exploring the integration of deep learning models for more accurate facial feature analysis and improved recognition accuracy.</w:t>
      </w:r>
    </w:p>
    <w:p w14:paraId="28FFE3A1" w14:textId="77777777" w:rsidR="007F2EBA" w:rsidRPr="007F2EBA" w:rsidRDefault="007F2EBA" w:rsidP="007F2EBA">
      <w:pPr>
        <w:pStyle w:val="ListParagraph"/>
        <w:jc w:val="both"/>
        <w:rPr>
          <w:sz w:val="24"/>
          <w:szCs w:val="24"/>
        </w:rPr>
      </w:pPr>
    </w:p>
    <w:p w14:paraId="44C56353" w14:textId="77777777" w:rsidR="00431A42" w:rsidRPr="007F2EBA" w:rsidRDefault="00431A42" w:rsidP="007F2EBA">
      <w:pPr>
        <w:pStyle w:val="ListParagraph"/>
        <w:numPr>
          <w:ilvl w:val="0"/>
          <w:numId w:val="25"/>
        </w:numPr>
        <w:jc w:val="both"/>
        <w:rPr>
          <w:sz w:val="24"/>
          <w:szCs w:val="24"/>
        </w:rPr>
      </w:pPr>
      <w:r w:rsidRPr="007F2EBA">
        <w:rPr>
          <w:rStyle w:val="Strong"/>
          <w:sz w:val="24"/>
          <w:szCs w:val="24"/>
        </w:rPr>
        <w:t>Pose and Expression Handling:</w:t>
      </w:r>
      <w:r w:rsidRPr="007F2EBA">
        <w:rPr>
          <w:sz w:val="24"/>
          <w:szCs w:val="24"/>
        </w:rPr>
        <w:t xml:space="preserve"> Enhancing the system's capability to recognize faces under different expressions for increased robustness.</w:t>
      </w:r>
    </w:p>
    <w:p w14:paraId="638039DF" w14:textId="1784CAB8" w:rsidR="00431A42" w:rsidRPr="007F2EBA" w:rsidRDefault="00431A42" w:rsidP="007F2EBA">
      <w:pPr>
        <w:pStyle w:val="Heading2"/>
        <w:jc w:val="both"/>
        <w:rPr>
          <w:sz w:val="32"/>
          <w:szCs w:val="32"/>
        </w:rPr>
      </w:pPr>
      <w:r w:rsidRPr="007F2EBA">
        <w:rPr>
          <w:sz w:val="32"/>
          <w:szCs w:val="32"/>
        </w:rPr>
        <w:t>Security Measures</w:t>
      </w:r>
      <w:r w:rsidR="007F2EBA" w:rsidRPr="007F2EBA">
        <w:rPr>
          <w:sz w:val="32"/>
          <w:szCs w:val="32"/>
        </w:rPr>
        <w:t>:</w:t>
      </w:r>
    </w:p>
    <w:p w14:paraId="15BB86F9" w14:textId="01D4F61F" w:rsidR="007F2EBA" w:rsidRPr="007F2EBA" w:rsidRDefault="00431A42" w:rsidP="007F2EBA">
      <w:pPr>
        <w:pStyle w:val="ListParagraph"/>
        <w:numPr>
          <w:ilvl w:val="0"/>
          <w:numId w:val="26"/>
        </w:numPr>
        <w:jc w:val="both"/>
        <w:rPr>
          <w:sz w:val="24"/>
          <w:szCs w:val="24"/>
        </w:rPr>
      </w:pPr>
      <w:r w:rsidRPr="007F2EBA">
        <w:rPr>
          <w:rStyle w:val="Strong"/>
          <w:sz w:val="24"/>
          <w:szCs w:val="24"/>
        </w:rPr>
        <w:t>Encryption:</w:t>
      </w:r>
      <w:r w:rsidRPr="007F2EBA">
        <w:rPr>
          <w:sz w:val="24"/>
          <w:szCs w:val="24"/>
        </w:rPr>
        <w:t xml:space="preserve"> Implementing data encryption techniques to secure attendance records and prevent unauthorized access.</w:t>
      </w:r>
    </w:p>
    <w:p w14:paraId="182D224E" w14:textId="77777777" w:rsidR="007F2EBA" w:rsidRDefault="007F2EBA" w:rsidP="007F2EBA">
      <w:pPr>
        <w:jc w:val="both"/>
        <w:rPr>
          <w:rFonts w:asciiTheme="majorHAnsi" w:eastAsiaTheme="majorEastAsia" w:hAnsiTheme="majorHAnsi" w:cstheme="majorBidi"/>
          <w:color w:val="007789" w:themeColor="accent1" w:themeShade="BF"/>
          <w:sz w:val="32"/>
        </w:rPr>
      </w:pPr>
      <w:r>
        <w:br w:type="page"/>
      </w:r>
    </w:p>
    <w:p w14:paraId="20D6BBFF" w14:textId="70E18EB8" w:rsidR="007F2EBA" w:rsidRPr="007F2EBA" w:rsidRDefault="007F2EBA" w:rsidP="007F2EBA">
      <w:pPr>
        <w:pStyle w:val="Heading1"/>
        <w:jc w:val="both"/>
        <w:rPr>
          <w:sz w:val="36"/>
          <w:szCs w:val="36"/>
        </w:rPr>
      </w:pPr>
      <w:r w:rsidRPr="007F2EBA">
        <w:rPr>
          <w:sz w:val="36"/>
          <w:szCs w:val="36"/>
        </w:rPr>
        <w:lastRenderedPageBreak/>
        <w:t>Conclusion</w:t>
      </w:r>
    </w:p>
    <w:p w14:paraId="68F6DFB4" w14:textId="77777777" w:rsidR="007F2EBA" w:rsidRPr="007F2EBA" w:rsidRDefault="007F2EBA" w:rsidP="007F2EBA">
      <w:pPr>
        <w:jc w:val="both"/>
        <w:rPr>
          <w:sz w:val="24"/>
          <w:szCs w:val="24"/>
        </w:rPr>
      </w:pPr>
      <w:r w:rsidRPr="007F2EBA">
        <w:rPr>
          <w:sz w:val="24"/>
          <w:szCs w:val="24"/>
        </w:rPr>
        <w:t>In conclusion, the Automated Attendance System presents an innovative and efficient solution for attendance tracking, taking advantage of advanced Face Recognition technology. The system employs a dynamic loop to continuously capture and process video frames, recognizing individuals in real-time and updating attendance records.</w:t>
      </w:r>
    </w:p>
    <w:p w14:paraId="61F0F3D3" w14:textId="77777777" w:rsidR="007F2EBA" w:rsidRPr="007F2EBA" w:rsidRDefault="007F2EBA" w:rsidP="007F2EBA">
      <w:pPr>
        <w:pStyle w:val="Heading2"/>
        <w:jc w:val="both"/>
        <w:rPr>
          <w:sz w:val="32"/>
          <w:szCs w:val="32"/>
        </w:rPr>
      </w:pPr>
      <w:r w:rsidRPr="007F2EBA">
        <w:rPr>
          <w:sz w:val="32"/>
          <w:szCs w:val="32"/>
        </w:rPr>
        <w:t>Benefits:</w:t>
      </w:r>
    </w:p>
    <w:p w14:paraId="73C6D405" w14:textId="77777777" w:rsidR="007F2EBA" w:rsidRPr="007F2EBA" w:rsidRDefault="007F2EBA" w:rsidP="007F2EBA">
      <w:pPr>
        <w:pStyle w:val="ListParagraph"/>
        <w:numPr>
          <w:ilvl w:val="0"/>
          <w:numId w:val="29"/>
        </w:numPr>
        <w:jc w:val="both"/>
        <w:rPr>
          <w:sz w:val="24"/>
          <w:szCs w:val="24"/>
        </w:rPr>
      </w:pPr>
      <w:r w:rsidRPr="007F2EBA">
        <w:rPr>
          <w:rStyle w:val="Strong"/>
          <w:sz w:val="24"/>
          <w:szCs w:val="24"/>
        </w:rPr>
        <w:t>Accuracy and Reliability:</w:t>
      </w:r>
      <w:r w:rsidRPr="007F2EBA">
        <w:rPr>
          <w:sz w:val="24"/>
          <w:szCs w:val="24"/>
        </w:rPr>
        <w:t xml:space="preserve"> Face Recognition ensures accurate identification, minimizing errors associated with traditional methods.</w:t>
      </w:r>
    </w:p>
    <w:p w14:paraId="13296556" w14:textId="77777777" w:rsidR="007F2EBA" w:rsidRPr="007F2EBA" w:rsidRDefault="007F2EBA" w:rsidP="007F2EBA">
      <w:pPr>
        <w:pStyle w:val="ListParagraph"/>
        <w:jc w:val="both"/>
        <w:rPr>
          <w:sz w:val="24"/>
          <w:szCs w:val="24"/>
        </w:rPr>
      </w:pPr>
    </w:p>
    <w:p w14:paraId="2DC0B303" w14:textId="77777777" w:rsidR="007F2EBA" w:rsidRPr="007F2EBA" w:rsidRDefault="007F2EBA" w:rsidP="007F2EBA">
      <w:pPr>
        <w:pStyle w:val="ListParagraph"/>
        <w:numPr>
          <w:ilvl w:val="0"/>
          <w:numId w:val="29"/>
        </w:numPr>
        <w:jc w:val="both"/>
        <w:rPr>
          <w:sz w:val="24"/>
          <w:szCs w:val="24"/>
        </w:rPr>
      </w:pPr>
      <w:r w:rsidRPr="007F2EBA">
        <w:rPr>
          <w:rStyle w:val="Strong"/>
          <w:sz w:val="24"/>
          <w:szCs w:val="24"/>
        </w:rPr>
        <w:t>Efficiency:</w:t>
      </w:r>
      <w:r w:rsidRPr="007F2EBA">
        <w:rPr>
          <w:sz w:val="24"/>
          <w:szCs w:val="24"/>
        </w:rPr>
        <w:t xml:space="preserve"> Automation significantly reduces the time and effort required for attendance management, enhancing overall operational efficiency.</w:t>
      </w:r>
    </w:p>
    <w:p w14:paraId="0E78B3D3" w14:textId="77777777" w:rsidR="007F2EBA" w:rsidRPr="007F2EBA" w:rsidRDefault="007F2EBA" w:rsidP="007F2EBA">
      <w:pPr>
        <w:pStyle w:val="ListParagraph"/>
        <w:jc w:val="both"/>
        <w:rPr>
          <w:sz w:val="24"/>
          <w:szCs w:val="24"/>
        </w:rPr>
      </w:pPr>
    </w:p>
    <w:p w14:paraId="54A042D8" w14:textId="77777777" w:rsidR="007F2EBA" w:rsidRPr="007F2EBA" w:rsidRDefault="007F2EBA" w:rsidP="007F2EBA">
      <w:pPr>
        <w:pStyle w:val="ListParagraph"/>
        <w:numPr>
          <w:ilvl w:val="0"/>
          <w:numId w:val="29"/>
        </w:numPr>
        <w:jc w:val="both"/>
        <w:rPr>
          <w:sz w:val="24"/>
          <w:szCs w:val="24"/>
        </w:rPr>
      </w:pPr>
      <w:r w:rsidRPr="007F2EBA">
        <w:rPr>
          <w:rStyle w:val="Strong"/>
          <w:sz w:val="24"/>
          <w:szCs w:val="24"/>
        </w:rPr>
        <w:t>Real-Time Monitoring:</w:t>
      </w:r>
      <w:r w:rsidRPr="007F2EBA">
        <w:rPr>
          <w:sz w:val="24"/>
          <w:szCs w:val="24"/>
        </w:rPr>
        <w:t xml:space="preserve"> The system provides real-time insights into attendance patterns, facilitating proactive decision-making.</w:t>
      </w:r>
    </w:p>
    <w:p w14:paraId="7420D09F" w14:textId="77777777" w:rsidR="007F2EBA" w:rsidRPr="007F2EBA" w:rsidRDefault="007F2EBA" w:rsidP="007F2EBA">
      <w:pPr>
        <w:pStyle w:val="ListParagraph"/>
        <w:jc w:val="both"/>
        <w:rPr>
          <w:sz w:val="24"/>
          <w:szCs w:val="24"/>
        </w:rPr>
      </w:pPr>
    </w:p>
    <w:p w14:paraId="2331409F" w14:textId="77777777" w:rsidR="007F2EBA" w:rsidRPr="007F2EBA" w:rsidRDefault="007F2EBA" w:rsidP="007F2EBA">
      <w:pPr>
        <w:pStyle w:val="ListParagraph"/>
        <w:numPr>
          <w:ilvl w:val="0"/>
          <w:numId w:val="29"/>
        </w:numPr>
        <w:jc w:val="both"/>
        <w:rPr>
          <w:sz w:val="24"/>
          <w:szCs w:val="24"/>
        </w:rPr>
      </w:pPr>
      <w:r w:rsidRPr="007F2EBA">
        <w:rPr>
          <w:rStyle w:val="Strong"/>
          <w:sz w:val="24"/>
          <w:szCs w:val="24"/>
        </w:rPr>
        <w:t>User-Friendly Experience:</w:t>
      </w:r>
      <w:r w:rsidRPr="007F2EBA">
        <w:rPr>
          <w:sz w:val="24"/>
          <w:szCs w:val="24"/>
        </w:rPr>
        <w:t xml:space="preserve"> The non-intrusive nature of Face Recognition offers a user-friendly experience for both administrators and individuals.</w:t>
      </w:r>
    </w:p>
    <w:p w14:paraId="3388D9AC" w14:textId="77777777" w:rsidR="007F2EBA" w:rsidRPr="007F2EBA" w:rsidRDefault="007F2EBA" w:rsidP="007F2EBA">
      <w:pPr>
        <w:pStyle w:val="Heading2"/>
        <w:jc w:val="both"/>
        <w:rPr>
          <w:sz w:val="32"/>
          <w:szCs w:val="32"/>
        </w:rPr>
      </w:pPr>
      <w:r w:rsidRPr="007F2EBA">
        <w:rPr>
          <w:sz w:val="32"/>
          <w:szCs w:val="32"/>
        </w:rPr>
        <w:t>Real World Applications:</w:t>
      </w:r>
    </w:p>
    <w:p w14:paraId="24136105" w14:textId="77777777" w:rsidR="007F2EBA" w:rsidRPr="007F2EBA" w:rsidRDefault="007F2EBA" w:rsidP="007F2EBA">
      <w:pPr>
        <w:pStyle w:val="ListParagraph"/>
        <w:numPr>
          <w:ilvl w:val="0"/>
          <w:numId w:val="27"/>
        </w:numPr>
        <w:jc w:val="both"/>
        <w:rPr>
          <w:sz w:val="24"/>
          <w:szCs w:val="24"/>
        </w:rPr>
      </w:pPr>
      <w:r w:rsidRPr="007F2EBA">
        <w:rPr>
          <w:rStyle w:val="Strong"/>
          <w:sz w:val="24"/>
          <w:szCs w:val="24"/>
        </w:rPr>
        <w:t>Education:</w:t>
      </w:r>
      <w:r w:rsidRPr="007F2EBA">
        <w:rPr>
          <w:sz w:val="24"/>
          <w:szCs w:val="24"/>
        </w:rPr>
        <w:t xml:space="preserve"> Putting this attendance tracking in schools, colleges and universities helps in efficient record-keeping.</w:t>
      </w:r>
    </w:p>
    <w:p w14:paraId="051BE9F7" w14:textId="77777777" w:rsidR="007F2EBA" w:rsidRPr="007F2EBA" w:rsidRDefault="007F2EBA" w:rsidP="007F2EBA">
      <w:pPr>
        <w:pStyle w:val="ListParagraph"/>
        <w:jc w:val="both"/>
        <w:rPr>
          <w:sz w:val="24"/>
          <w:szCs w:val="24"/>
        </w:rPr>
      </w:pPr>
    </w:p>
    <w:p w14:paraId="167DC5E0" w14:textId="77777777" w:rsidR="007F2EBA" w:rsidRPr="007F2EBA" w:rsidRDefault="007F2EBA" w:rsidP="007F2EBA">
      <w:pPr>
        <w:pStyle w:val="ListParagraph"/>
        <w:numPr>
          <w:ilvl w:val="0"/>
          <w:numId w:val="27"/>
        </w:numPr>
        <w:jc w:val="both"/>
        <w:rPr>
          <w:sz w:val="24"/>
          <w:szCs w:val="24"/>
        </w:rPr>
      </w:pPr>
      <w:r w:rsidRPr="007F2EBA">
        <w:rPr>
          <w:rStyle w:val="Strong"/>
          <w:sz w:val="24"/>
          <w:szCs w:val="24"/>
        </w:rPr>
        <w:t>Corporate Settings:</w:t>
      </w:r>
      <w:r w:rsidRPr="007F2EBA">
        <w:rPr>
          <w:sz w:val="24"/>
          <w:szCs w:val="24"/>
        </w:rPr>
        <w:t xml:space="preserve"> Enhancing workforce management by automating attendance processes in offices and workplaces.</w:t>
      </w:r>
    </w:p>
    <w:p w14:paraId="71D5377E" w14:textId="77777777" w:rsidR="007F2EBA" w:rsidRPr="007F2EBA" w:rsidRDefault="007F2EBA" w:rsidP="007F2EBA">
      <w:pPr>
        <w:pStyle w:val="ListParagraph"/>
        <w:jc w:val="both"/>
        <w:rPr>
          <w:sz w:val="24"/>
          <w:szCs w:val="24"/>
        </w:rPr>
      </w:pPr>
    </w:p>
    <w:p w14:paraId="721CD9AB" w14:textId="77777777" w:rsidR="007F2EBA" w:rsidRPr="007F2EBA" w:rsidRDefault="007F2EBA" w:rsidP="007F2EBA">
      <w:pPr>
        <w:pStyle w:val="ListParagraph"/>
        <w:numPr>
          <w:ilvl w:val="0"/>
          <w:numId w:val="27"/>
        </w:numPr>
        <w:jc w:val="both"/>
        <w:rPr>
          <w:sz w:val="24"/>
          <w:szCs w:val="24"/>
        </w:rPr>
      </w:pPr>
      <w:r w:rsidRPr="007F2EBA">
        <w:rPr>
          <w:rStyle w:val="Strong"/>
          <w:sz w:val="24"/>
          <w:szCs w:val="24"/>
        </w:rPr>
        <w:t>Events and Conferences:</w:t>
      </w:r>
      <w:r w:rsidRPr="007F2EBA">
        <w:rPr>
          <w:sz w:val="24"/>
          <w:szCs w:val="24"/>
        </w:rPr>
        <w:t xml:space="preserve"> Providing an easy solution for tracking attendance at events and conferences.</w:t>
      </w:r>
    </w:p>
    <w:p w14:paraId="5AEB2F9C" w14:textId="77777777" w:rsidR="007F2EBA" w:rsidRPr="007F2EBA" w:rsidRDefault="007F2EBA" w:rsidP="007F2EBA">
      <w:pPr>
        <w:pStyle w:val="ListParagraph"/>
        <w:jc w:val="both"/>
        <w:rPr>
          <w:sz w:val="24"/>
          <w:szCs w:val="24"/>
        </w:rPr>
      </w:pPr>
    </w:p>
    <w:p w14:paraId="3FC93174" w14:textId="25338813" w:rsidR="00431A42" w:rsidRPr="007F2EBA" w:rsidRDefault="007F2EBA" w:rsidP="007F2EBA">
      <w:pPr>
        <w:pStyle w:val="ListParagraph"/>
        <w:numPr>
          <w:ilvl w:val="0"/>
          <w:numId w:val="27"/>
        </w:numPr>
        <w:jc w:val="both"/>
        <w:rPr>
          <w:sz w:val="24"/>
          <w:szCs w:val="24"/>
        </w:rPr>
      </w:pPr>
      <w:r w:rsidRPr="007F2EBA">
        <w:rPr>
          <w:rStyle w:val="Strong"/>
          <w:sz w:val="24"/>
          <w:szCs w:val="24"/>
        </w:rPr>
        <w:t>Security and Access Control:</w:t>
      </w:r>
      <w:r w:rsidRPr="007F2EBA">
        <w:rPr>
          <w:sz w:val="24"/>
          <w:szCs w:val="24"/>
        </w:rPr>
        <w:t xml:space="preserve"> Security systems with face recognition for controlled access to secure different facilities.</w:t>
      </w:r>
    </w:p>
    <w:sectPr w:rsidR="00431A42" w:rsidRPr="007F2EBA">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2206C" w14:textId="77777777" w:rsidR="00431A42" w:rsidRDefault="00431A42" w:rsidP="00C6554A">
      <w:pPr>
        <w:spacing w:before="0" w:after="0" w:line="240" w:lineRule="auto"/>
      </w:pPr>
      <w:r>
        <w:separator/>
      </w:r>
    </w:p>
  </w:endnote>
  <w:endnote w:type="continuationSeparator" w:id="0">
    <w:p w14:paraId="3C84236C" w14:textId="77777777" w:rsidR="00431A42" w:rsidRDefault="00431A4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00A0B8" w:themeFill="accent1"/>
      <w:tblCellMar>
        <w:left w:w="115" w:type="dxa"/>
        <w:right w:w="115" w:type="dxa"/>
      </w:tblCellMar>
      <w:tblLook w:val="04A0" w:firstRow="1" w:lastRow="0" w:firstColumn="1" w:lastColumn="0" w:noHBand="0" w:noVBand="1"/>
    </w:tblPr>
    <w:tblGrid>
      <w:gridCol w:w="4320"/>
      <w:gridCol w:w="4320"/>
    </w:tblGrid>
    <w:tr w:rsidR="00837584" w14:paraId="2CDF2F4E" w14:textId="77777777">
      <w:tc>
        <w:tcPr>
          <w:tcW w:w="2500" w:type="pct"/>
          <w:shd w:val="clear" w:color="auto" w:fill="00A0B8" w:themeFill="accent1"/>
          <w:vAlign w:val="center"/>
        </w:tcPr>
        <w:p w14:paraId="470D14DD" w14:textId="350833EC" w:rsidR="00837584" w:rsidRDefault="001C12AE">
          <w:pPr>
            <w:pStyle w:val="Footer"/>
            <w:spacing w:before="80" w:after="80"/>
            <w:jc w:val="both"/>
            <w:rPr>
              <w:caps w:val="0"/>
              <w:color w:val="FFFFFF" w:themeColor="background1"/>
              <w:sz w:val="18"/>
              <w:szCs w:val="18"/>
            </w:rPr>
          </w:pPr>
          <w:sdt>
            <w:sdtPr>
              <w:rPr>
                <w:caps w:val="0"/>
                <w:color w:val="FFFFFF" w:themeColor="background1"/>
                <w:sz w:val="18"/>
                <w:szCs w:val="18"/>
              </w:rPr>
              <w:alias w:val="Title"/>
              <w:tag w:val=""/>
              <w:id w:val="-578829839"/>
              <w:placeholder>
                <w:docPart w:val="680ABD5548DB4959916852668ED9ABCE"/>
              </w:placeholder>
              <w:dataBinding w:prefixMappings="xmlns:ns0='http://purl.org/dc/elements/1.1/' xmlns:ns1='http://schemas.openxmlformats.org/package/2006/metadata/core-properties' " w:xpath="/ns1:coreProperties[1]/ns0:title[1]" w:storeItemID="{6C3C8BC8-F283-45AE-878A-BAB7291924A1}"/>
              <w:text/>
            </w:sdtPr>
            <w:sdtEndPr/>
            <w:sdtContent>
              <w:r w:rsidR="00837584">
                <w:rPr>
                  <w:caps w:val="0"/>
                  <w:color w:val="FFFFFF" w:themeColor="background1"/>
                  <w:sz w:val="18"/>
                  <w:szCs w:val="18"/>
                </w:rPr>
                <w:t>PROJECT REPORT</w:t>
              </w:r>
            </w:sdtContent>
          </w:sdt>
        </w:p>
      </w:tc>
      <w:tc>
        <w:tcPr>
          <w:tcW w:w="2500" w:type="pct"/>
          <w:shd w:val="clear" w:color="auto" w:fill="00A0B8" w:themeFill="accent1"/>
          <w:vAlign w:val="center"/>
        </w:tcPr>
        <w:sdt>
          <w:sdtPr>
            <w:rPr>
              <w:caps w:val="0"/>
              <w:color w:val="FFFFFF" w:themeColor="background1"/>
              <w:sz w:val="18"/>
              <w:szCs w:val="18"/>
            </w:rPr>
            <w:alias w:val="Author"/>
            <w:tag w:val=""/>
            <w:id w:val="-1822267932"/>
            <w:placeholder>
              <w:docPart w:val="D98DAE952BDD4BB29DD81EE99C9D9F34"/>
            </w:placeholder>
            <w:dataBinding w:prefixMappings="xmlns:ns0='http://purl.org/dc/elements/1.1/' xmlns:ns1='http://schemas.openxmlformats.org/package/2006/metadata/core-properties' " w:xpath="/ns1:coreProperties[1]/ns0:creator[1]" w:storeItemID="{6C3C8BC8-F283-45AE-878A-BAB7291924A1}"/>
            <w:text/>
          </w:sdtPr>
          <w:sdtEndPr/>
          <w:sdtContent>
            <w:p w14:paraId="5BE64B2F" w14:textId="1930F7D5" w:rsidR="00837584" w:rsidRDefault="00837584">
              <w:pPr>
                <w:pStyle w:val="Footer"/>
                <w:spacing w:before="80" w:after="80"/>
                <w:rPr>
                  <w:caps w:val="0"/>
                  <w:color w:val="FFFFFF" w:themeColor="background1"/>
                  <w:sz w:val="18"/>
                  <w:szCs w:val="18"/>
                </w:rPr>
              </w:pPr>
              <w:r>
                <w:rPr>
                  <w:caps w:val="0"/>
                  <w:color w:val="FFFFFF" w:themeColor="background1"/>
                  <w:sz w:val="18"/>
                  <w:szCs w:val="18"/>
                </w:rPr>
                <w:t>NUMERICAL COMPUTING</w:t>
              </w:r>
            </w:p>
          </w:sdtContent>
        </w:sdt>
      </w:tc>
    </w:tr>
  </w:tbl>
  <w:p w14:paraId="6F46D013" w14:textId="363C6C22" w:rsidR="009E2155" w:rsidRDefault="009E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30A05" w14:textId="77777777" w:rsidR="00431A42" w:rsidRDefault="00431A42" w:rsidP="00C6554A">
      <w:pPr>
        <w:spacing w:before="0" w:after="0" w:line="240" w:lineRule="auto"/>
      </w:pPr>
      <w:r>
        <w:separator/>
      </w:r>
    </w:p>
  </w:footnote>
  <w:footnote w:type="continuationSeparator" w:id="0">
    <w:p w14:paraId="537D6FB7" w14:textId="77777777" w:rsidR="00431A42" w:rsidRDefault="00431A42"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17E2A" w14:textId="6D8DDCC0" w:rsidR="00837584" w:rsidRDefault="0083758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65AA669" wp14:editId="0EAF034F">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77BACF" w14:textId="77777777" w:rsidR="00837584" w:rsidRDefault="00837584">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5AA669" id="Group 58"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00a0b8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877BACF" w14:textId="77777777" w:rsidR="00837584" w:rsidRDefault="00837584">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F863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9E2995"/>
    <w:multiLevelType w:val="hybridMultilevel"/>
    <w:tmpl w:val="F1F03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E55651D"/>
    <w:multiLevelType w:val="hybridMultilevel"/>
    <w:tmpl w:val="D00E2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094B9E"/>
    <w:multiLevelType w:val="hybridMultilevel"/>
    <w:tmpl w:val="74A0A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CC4DC4"/>
    <w:multiLevelType w:val="hybridMultilevel"/>
    <w:tmpl w:val="D6FE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7C66F7"/>
    <w:multiLevelType w:val="hybridMultilevel"/>
    <w:tmpl w:val="C91A8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A17A12"/>
    <w:multiLevelType w:val="hybridMultilevel"/>
    <w:tmpl w:val="8D825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9820C8"/>
    <w:multiLevelType w:val="hybridMultilevel"/>
    <w:tmpl w:val="9B22C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76452A"/>
    <w:multiLevelType w:val="hybridMultilevel"/>
    <w:tmpl w:val="537AE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9F55E8"/>
    <w:multiLevelType w:val="hybridMultilevel"/>
    <w:tmpl w:val="C74A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981BA1"/>
    <w:multiLevelType w:val="hybridMultilevel"/>
    <w:tmpl w:val="54A0E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205B52"/>
    <w:multiLevelType w:val="hybridMultilevel"/>
    <w:tmpl w:val="2BDC2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33278"/>
    <w:multiLevelType w:val="hybridMultilevel"/>
    <w:tmpl w:val="A01E4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487CF0"/>
    <w:multiLevelType w:val="hybridMultilevel"/>
    <w:tmpl w:val="CC2E9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F26E99"/>
    <w:multiLevelType w:val="hybridMultilevel"/>
    <w:tmpl w:val="D6FE8C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414C04"/>
    <w:multiLevelType w:val="hybridMultilevel"/>
    <w:tmpl w:val="1228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4387926">
    <w:abstractNumId w:val="9"/>
  </w:num>
  <w:num w:numId="2" w16cid:durableId="1536649195">
    <w:abstractNumId w:val="8"/>
  </w:num>
  <w:num w:numId="3" w16cid:durableId="2018606211">
    <w:abstractNumId w:val="8"/>
  </w:num>
  <w:num w:numId="4" w16cid:durableId="2054386510">
    <w:abstractNumId w:val="9"/>
  </w:num>
  <w:num w:numId="5" w16cid:durableId="931007492">
    <w:abstractNumId w:val="19"/>
  </w:num>
  <w:num w:numId="6" w16cid:durableId="794638551">
    <w:abstractNumId w:val="10"/>
  </w:num>
  <w:num w:numId="7" w16cid:durableId="1281837115">
    <w:abstractNumId w:val="12"/>
  </w:num>
  <w:num w:numId="8" w16cid:durableId="1990669195">
    <w:abstractNumId w:val="7"/>
  </w:num>
  <w:num w:numId="9" w16cid:durableId="744453873">
    <w:abstractNumId w:val="6"/>
  </w:num>
  <w:num w:numId="10" w16cid:durableId="1592272368">
    <w:abstractNumId w:val="5"/>
  </w:num>
  <w:num w:numId="11" w16cid:durableId="1648588710">
    <w:abstractNumId w:val="4"/>
  </w:num>
  <w:num w:numId="12" w16cid:durableId="1433285437">
    <w:abstractNumId w:val="3"/>
  </w:num>
  <w:num w:numId="13" w16cid:durableId="2083871755">
    <w:abstractNumId w:val="2"/>
  </w:num>
  <w:num w:numId="14" w16cid:durableId="1194268481">
    <w:abstractNumId w:val="1"/>
  </w:num>
  <w:num w:numId="15" w16cid:durableId="1889149473">
    <w:abstractNumId w:val="0"/>
  </w:num>
  <w:num w:numId="16" w16cid:durableId="74478674">
    <w:abstractNumId w:val="17"/>
  </w:num>
  <w:num w:numId="17" w16cid:durableId="1160192551">
    <w:abstractNumId w:val="25"/>
  </w:num>
  <w:num w:numId="18" w16cid:durableId="33040520">
    <w:abstractNumId w:val="18"/>
  </w:num>
  <w:num w:numId="19" w16cid:durableId="1710379900">
    <w:abstractNumId w:val="27"/>
  </w:num>
  <w:num w:numId="20" w16cid:durableId="38290835">
    <w:abstractNumId w:val="24"/>
  </w:num>
  <w:num w:numId="21" w16cid:durableId="229773710">
    <w:abstractNumId w:val="14"/>
  </w:num>
  <w:num w:numId="22" w16cid:durableId="2130466258">
    <w:abstractNumId w:val="16"/>
  </w:num>
  <w:num w:numId="23" w16cid:durableId="228272012">
    <w:abstractNumId w:val="21"/>
  </w:num>
  <w:num w:numId="24" w16cid:durableId="795291476">
    <w:abstractNumId w:val="22"/>
  </w:num>
  <w:num w:numId="25" w16cid:durableId="1415738062">
    <w:abstractNumId w:val="13"/>
  </w:num>
  <w:num w:numId="26" w16cid:durableId="143204995">
    <w:abstractNumId w:val="15"/>
  </w:num>
  <w:num w:numId="27" w16cid:durableId="39865574">
    <w:abstractNumId w:val="20"/>
  </w:num>
  <w:num w:numId="28" w16cid:durableId="989401661">
    <w:abstractNumId w:val="23"/>
  </w:num>
  <w:num w:numId="29" w16cid:durableId="633170704">
    <w:abstractNumId w:val="26"/>
  </w:num>
  <w:num w:numId="30" w16cid:durableId="13879488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42"/>
    <w:rsid w:val="001C12AE"/>
    <w:rsid w:val="002554CD"/>
    <w:rsid w:val="00293B83"/>
    <w:rsid w:val="002B4294"/>
    <w:rsid w:val="00333D0D"/>
    <w:rsid w:val="00431A42"/>
    <w:rsid w:val="00435932"/>
    <w:rsid w:val="004C049F"/>
    <w:rsid w:val="005000E2"/>
    <w:rsid w:val="006A3CE7"/>
    <w:rsid w:val="007F2EBA"/>
    <w:rsid w:val="00837584"/>
    <w:rsid w:val="009E2155"/>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7599F"/>
  <w15:chartTrackingRefBased/>
  <w15:docId w15:val="{A7ADBFE7-5715-4574-93D0-F526F08D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431A42"/>
    <w:rPr>
      <w:b/>
      <w:bCs/>
    </w:rPr>
  </w:style>
  <w:style w:type="paragraph" w:styleId="ListParagraph">
    <w:name w:val="List Paragraph"/>
    <w:basedOn w:val="Normal"/>
    <w:uiPriority w:val="34"/>
    <w:unhideWhenUsed/>
    <w:qFormat/>
    <w:rsid w:val="00431A42"/>
    <w:pPr>
      <w:ind w:left="720"/>
      <w:contextualSpacing/>
    </w:pPr>
  </w:style>
  <w:style w:type="paragraph" w:customStyle="1" w:styleId="90737EB9A62B4F178BEFEE02487B0703">
    <w:name w:val="90737EB9A62B4F178BEFEE02487B0703"/>
    <w:rsid w:val="00837584"/>
    <w:pPr>
      <w:spacing w:before="0" w:after="160" w:line="259" w:lineRule="auto"/>
    </w:pPr>
    <w:rPr>
      <w:rFonts w:eastAsiaTheme="minorEastAsia"/>
      <w:color w:val="auto"/>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0ABD5548DB4959916852668ED9ABCE"/>
        <w:category>
          <w:name w:val="General"/>
          <w:gallery w:val="placeholder"/>
        </w:category>
        <w:types>
          <w:type w:val="bbPlcHdr"/>
        </w:types>
        <w:behaviors>
          <w:behavior w:val="content"/>
        </w:behaviors>
        <w:guid w:val="{02249CB3-57AE-4699-9DCE-67BC4D98332F}"/>
      </w:docPartPr>
      <w:docPartBody>
        <w:p w:rsidR="00A1362F" w:rsidRDefault="00A1362F" w:rsidP="00A1362F">
          <w:pPr>
            <w:pStyle w:val="680ABD5548DB4959916852668ED9ABCE"/>
          </w:pPr>
          <w:bookmarkStart w:id="0" w:name="_GoBack"/>
          <w:bookmarkEnd w:id="0"/>
          <w:r>
            <w:rPr>
              <w:caps/>
              <w:color w:val="FFFFFF" w:themeColor="background1"/>
              <w:sz w:val="18"/>
              <w:szCs w:val="18"/>
            </w:rPr>
            <w:t>[Document title]</w:t>
          </w:r>
        </w:p>
      </w:docPartBody>
    </w:docPart>
    <w:docPart>
      <w:docPartPr>
        <w:name w:val="D98DAE952BDD4BB29DD81EE99C9D9F34"/>
        <w:category>
          <w:name w:val="General"/>
          <w:gallery w:val="placeholder"/>
        </w:category>
        <w:types>
          <w:type w:val="bbPlcHdr"/>
        </w:types>
        <w:behaviors>
          <w:behavior w:val="content"/>
        </w:behaviors>
        <w:guid w:val="{7CB9318F-A3F3-423F-8E1D-DE1795373915}"/>
      </w:docPartPr>
      <w:docPartBody>
        <w:p w:rsidR="00A1362F" w:rsidRDefault="00A1362F" w:rsidP="00A1362F">
          <w:pPr>
            <w:pStyle w:val="D98DAE952BDD4BB29DD81EE99C9D9F34"/>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190540504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2F"/>
    <w:rsid w:val="00A1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kern w:val="0"/>
      <w14:ligatures w14:val="none"/>
    </w:rPr>
  </w:style>
  <w:style w:type="paragraph" w:customStyle="1" w:styleId="680ABD5548DB4959916852668ED9ABCE">
    <w:name w:val="680ABD5548DB4959916852668ED9ABCE"/>
    <w:rsid w:val="00A1362F"/>
  </w:style>
  <w:style w:type="paragraph" w:customStyle="1" w:styleId="D98DAE952BDD4BB29DD81EE99C9D9F34">
    <w:name w:val="D98DAE952BDD4BB29DD81EE99C9D9F34"/>
    <w:rsid w:val="00A136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63</TotalTime>
  <Pages>12</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NUMERICAL COMPUTING</dc:creator>
  <cp:keywords/>
  <dc:description/>
  <cp:lastModifiedBy>Nomir Nasir</cp:lastModifiedBy>
  <cp:revision>2</cp:revision>
  <dcterms:created xsi:type="dcterms:W3CDTF">2023-12-25T14:21:00Z</dcterms:created>
  <dcterms:modified xsi:type="dcterms:W3CDTF">2023-12-26T12:25:00Z</dcterms:modified>
</cp:coreProperties>
</file>